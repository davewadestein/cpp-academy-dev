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51F" w:rsidRPr="00D541AF" w:rsidRDefault="0074051F" w:rsidP="007A48AF">
      <w:pPr>
        <w:pStyle w:val="Title-Section"/>
        <w:ind w:left="0" w:firstLine="0"/>
      </w:pPr>
      <w:r w:rsidRPr="00D50E7B">
        <w:rPr>
          <w:sz w:val="72"/>
          <w:szCs w:val="72"/>
        </w:rPr>
        <w:br/>
        <w:t>How to Learn C++</w:t>
      </w:r>
      <w:r>
        <w:br/>
        <w:t>-</w:t>
      </w:r>
      <w:r>
        <w:br/>
      </w:r>
      <w:r w:rsidRPr="00D541AF">
        <w:t xml:space="preserve">Getting yourself </w:t>
      </w:r>
      <w:r>
        <w:br/>
      </w:r>
      <w:r w:rsidRPr="00D541AF">
        <w:t>and your workspace ready</w:t>
      </w:r>
    </w:p>
    <w:p w:rsidR="0074051F" w:rsidRDefault="0074051F" w:rsidP="00D541AF">
      <w:pPr>
        <w:pStyle w:val="Heading1"/>
      </w:pPr>
      <w:r>
        <w:t>Programming Languages</w:t>
      </w:r>
    </w:p>
    <w:p w:rsidR="0074051F" w:rsidRPr="00D541AF" w:rsidRDefault="0074051F" w:rsidP="00D541AF">
      <w:pPr>
        <w:pStyle w:val="BulletLevel1"/>
      </w:pPr>
      <w:r>
        <w:t>A</w:t>
      </w:r>
      <w:r w:rsidRPr="00D541AF">
        <w:t>re human languages</w:t>
      </w:r>
    </w:p>
    <w:p w:rsidR="0074051F" w:rsidRPr="00D541AF" w:rsidRDefault="0074051F" w:rsidP="003A1071">
      <w:pPr>
        <w:pStyle w:val="BulletLevel2"/>
      </w:pPr>
      <w:r>
        <w:t>Have r</w:t>
      </w:r>
      <w:r w:rsidRPr="00D541AF">
        <w:t>oots in older languages</w:t>
      </w:r>
    </w:p>
    <w:p w:rsidR="0074051F" w:rsidRPr="00D541AF" w:rsidRDefault="0074051F" w:rsidP="003A1071">
      <w:pPr>
        <w:pStyle w:val="BulletLevel2"/>
      </w:pPr>
      <w:r w:rsidRPr="00D541AF">
        <w:t>Change over time</w:t>
      </w:r>
    </w:p>
    <w:p w:rsidR="0074051F" w:rsidRPr="00D541AF" w:rsidRDefault="0074051F" w:rsidP="003A1071">
      <w:pPr>
        <w:pStyle w:val="BulletLevel2"/>
      </w:pPr>
      <w:r w:rsidRPr="00D541AF">
        <w:t xml:space="preserve">Adopt </w:t>
      </w:r>
      <w:r>
        <w:t xml:space="preserve">useful features from competing </w:t>
      </w:r>
      <w:r w:rsidRPr="00D541AF">
        <w:t>languages</w:t>
      </w:r>
    </w:p>
    <w:p w:rsidR="0074051F" w:rsidRPr="00D541AF" w:rsidRDefault="0074051F" w:rsidP="003A1071">
      <w:pPr>
        <w:pStyle w:val="BulletLevel2"/>
      </w:pPr>
      <w:r w:rsidRPr="00D541AF">
        <w:t>Have recognizable periods of use</w:t>
      </w:r>
    </w:p>
    <w:p w:rsidR="0074051F" w:rsidRPr="003A1071" w:rsidRDefault="0074051F" w:rsidP="003A1071">
      <w:pPr>
        <w:pStyle w:val="BulletLevel2"/>
        <w:numPr>
          <w:ilvl w:val="0"/>
          <w:numId w:val="0"/>
        </w:numPr>
        <w:ind w:left="720"/>
      </w:pPr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93"/>
        <w:gridCol w:w="2167"/>
        <w:gridCol w:w="2160"/>
      </w:tblGrid>
      <w:tr w:rsidR="0074051F" w:rsidRPr="007741C6" w:rsidTr="001C676E">
        <w:trPr>
          <w:trHeight w:val="436"/>
        </w:trPr>
        <w:tc>
          <w:tcPr>
            <w:tcW w:w="2693" w:type="dxa"/>
            <w:shd w:val="clear" w:color="auto" w:fill="000000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74051F" w:rsidRPr="001C676E" w:rsidRDefault="0074051F" w:rsidP="001C676E">
            <w:pPr>
              <w:jc w:val="center"/>
              <w:rPr>
                <w:rFonts w:ascii="Lato" w:hAnsi="Lato"/>
                <w:b/>
                <w:color w:val="FFFFFF"/>
                <w:sz w:val="28"/>
                <w:szCs w:val="28"/>
              </w:rPr>
            </w:pPr>
            <w:r w:rsidRPr="001C676E">
              <w:rPr>
                <w:rFonts w:ascii="Lato" w:hAnsi="Lato"/>
                <w:b/>
                <w:color w:val="FFFFFF"/>
                <w:sz w:val="28"/>
                <w:szCs w:val="28"/>
              </w:rPr>
              <w:t>Era</w:t>
            </w:r>
          </w:p>
        </w:tc>
        <w:tc>
          <w:tcPr>
            <w:tcW w:w="2167" w:type="dxa"/>
            <w:shd w:val="clear" w:color="auto" w:fill="000000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74051F" w:rsidRPr="001C676E" w:rsidRDefault="0074051F" w:rsidP="001C676E">
            <w:pPr>
              <w:jc w:val="center"/>
              <w:rPr>
                <w:rFonts w:ascii="Lato" w:hAnsi="Lato"/>
                <w:b/>
                <w:color w:val="FFFFFF"/>
                <w:sz w:val="28"/>
                <w:szCs w:val="28"/>
              </w:rPr>
            </w:pPr>
            <w:r w:rsidRPr="001C676E">
              <w:rPr>
                <w:rFonts w:ascii="Lato" w:hAnsi="Lato"/>
                <w:b/>
                <w:color w:val="FFFFFF"/>
                <w:sz w:val="28"/>
                <w:szCs w:val="28"/>
              </w:rPr>
              <w:t>English</w:t>
            </w:r>
          </w:p>
        </w:tc>
        <w:tc>
          <w:tcPr>
            <w:tcW w:w="2160" w:type="dxa"/>
            <w:shd w:val="clear" w:color="auto" w:fill="000000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74051F" w:rsidRPr="001C676E" w:rsidRDefault="0074051F" w:rsidP="001C676E">
            <w:pPr>
              <w:jc w:val="center"/>
              <w:rPr>
                <w:rFonts w:ascii="Lato" w:hAnsi="Lato"/>
                <w:b/>
                <w:color w:val="FFFFFF"/>
                <w:sz w:val="28"/>
                <w:szCs w:val="28"/>
              </w:rPr>
            </w:pPr>
            <w:r w:rsidRPr="001C676E">
              <w:rPr>
                <w:rFonts w:ascii="Lato" w:hAnsi="Lato"/>
                <w:b/>
                <w:color w:val="FFFFFF"/>
                <w:sz w:val="28"/>
                <w:szCs w:val="28"/>
              </w:rPr>
              <w:t>C++</w:t>
            </w:r>
          </w:p>
        </w:tc>
      </w:tr>
      <w:tr w:rsidR="0074051F" w:rsidRPr="007741C6" w:rsidTr="001C676E">
        <w:tc>
          <w:tcPr>
            <w:tcW w:w="2693" w:type="dxa"/>
          </w:tcPr>
          <w:p w:rsidR="0074051F" w:rsidRPr="001C676E" w:rsidRDefault="0074051F" w:rsidP="00A54274">
            <w:pPr>
              <w:rPr>
                <w:rFonts w:ascii="Lato" w:hAnsi="Lato"/>
                <w:sz w:val="28"/>
                <w:szCs w:val="28"/>
              </w:rPr>
            </w:pPr>
            <w:r w:rsidRPr="001C676E">
              <w:rPr>
                <w:rFonts w:ascii="Lato" w:hAnsi="Lato"/>
                <w:sz w:val="28"/>
                <w:szCs w:val="28"/>
              </w:rPr>
              <w:t>Root Language</w:t>
            </w:r>
          </w:p>
        </w:tc>
        <w:tc>
          <w:tcPr>
            <w:tcW w:w="216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4051F" w:rsidRPr="001C676E" w:rsidRDefault="0074051F" w:rsidP="00A40FD3">
            <w:pPr>
              <w:rPr>
                <w:rFonts w:ascii="Lato" w:hAnsi="Lato"/>
                <w:sz w:val="28"/>
                <w:szCs w:val="28"/>
              </w:rPr>
            </w:pPr>
            <w:r w:rsidRPr="001C676E">
              <w:rPr>
                <w:rFonts w:ascii="Lato" w:hAnsi="Lato"/>
                <w:sz w:val="28"/>
                <w:szCs w:val="28"/>
              </w:rPr>
              <w:t>Celtic</w:t>
            </w:r>
          </w:p>
        </w:tc>
        <w:tc>
          <w:tcPr>
            <w:tcW w:w="216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4051F" w:rsidRPr="001C676E" w:rsidRDefault="0074051F" w:rsidP="00A40FD3">
            <w:pPr>
              <w:rPr>
                <w:rFonts w:ascii="Lato" w:hAnsi="Lato"/>
                <w:sz w:val="28"/>
                <w:szCs w:val="28"/>
              </w:rPr>
            </w:pPr>
            <w:r w:rsidRPr="001C676E">
              <w:rPr>
                <w:rFonts w:ascii="Lato" w:hAnsi="Lato"/>
                <w:sz w:val="28"/>
                <w:szCs w:val="28"/>
              </w:rPr>
              <w:t>C</w:t>
            </w:r>
          </w:p>
        </w:tc>
      </w:tr>
      <w:tr w:rsidR="0074051F" w:rsidRPr="007741C6" w:rsidTr="001C676E">
        <w:tc>
          <w:tcPr>
            <w:tcW w:w="2693" w:type="dxa"/>
          </w:tcPr>
          <w:p w:rsidR="0074051F" w:rsidRPr="001C676E" w:rsidRDefault="0074051F" w:rsidP="00A54274">
            <w:pPr>
              <w:rPr>
                <w:rFonts w:ascii="Lato" w:hAnsi="Lato"/>
                <w:sz w:val="28"/>
                <w:szCs w:val="28"/>
              </w:rPr>
            </w:pPr>
            <w:r w:rsidRPr="001C676E">
              <w:rPr>
                <w:rFonts w:ascii="Lato" w:hAnsi="Lato"/>
                <w:sz w:val="28"/>
                <w:szCs w:val="28"/>
              </w:rPr>
              <w:t>Ancient</w:t>
            </w:r>
          </w:p>
        </w:tc>
        <w:tc>
          <w:tcPr>
            <w:tcW w:w="216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4051F" w:rsidRPr="001C676E" w:rsidRDefault="0074051F" w:rsidP="00A40FD3">
            <w:pPr>
              <w:rPr>
                <w:rFonts w:ascii="Lato" w:hAnsi="Lato"/>
                <w:sz w:val="28"/>
                <w:szCs w:val="28"/>
              </w:rPr>
            </w:pPr>
            <w:r w:rsidRPr="001C676E">
              <w:rPr>
                <w:rFonts w:ascii="Lato" w:hAnsi="Lato"/>
                <w:sz w:val="28"/>
                <w:szCs w:val="28"/>
              </w:rPr>
              <w:t>Old English</w:t>
            </w:r>
          </w:p>
        </w:tc>
        <w:tc>
          <w:tcPr>
            <w:tcW w:w="216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4051F" w:rsidRPr="001C676E" w:rsidRDefault="0074051F" w:rsidP="00A40FD3">
            <w:pPr>
              <w:rPr>
                <w:rFonts w:ascii="Lato" w:hAnsi="Lato"/>
                <w:sz w:val="28"/>
                <w:szCs w:val="28"/>
              </w:rPr>
            </w:pPr>
            <w:r w:rsidRPr="001C676E">
              <w:rPr>
                <w:rFonts w:ascii="Lato" w:hAnsi="Lato"/>
                <w:sz w:val="28"/>
                <w:szCs w:val="28"/>
              </w:rPr>
              <w:t>C with Classes</w:t>
            </w:r>
          </w:p>
        </w:tc>
      </w:tr>
      <w:tr w:rsidR="0074051F" w:rsidRPr="007741C6" w:rsidTr="001C676E">
        <w:tc>
          <w:tcPr>
            <w:tcW w:w="2693" w:type="dxa"/>
          </w:tcPr>
          <w:p w:rsidR="0074051F" w:rsidRPr="001C676E" w:rsidRDefault="0074051F" w:rsidP="00A54274">
            <w:pPr>
              <w:rPr>
                <w:rFonts w:ascii="Lato" w:hAnsi="Lato"/>
                <w:sz w:val="28"/>
                <w:szCs w:val="28"/>
              </w:rPr>
            </w:pPr>
            <w:r w:rsidRPr="001C676E">
              <w:rPr>
                <w:rFonts w:ascii="Lato" w:hAnsi="Lato"/>
                <w:sz w:val="28"/>
                <w:szCs w:val="28"/>
              </w:rPr>
              <w:t>Classical</w:t>
            </w:r>
          </w:p>
        </w:tc>
        <w:tc>
          <w:tcPr>
            <w:tcW w:w="216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4051F" w:rsidRPr="001C676E" w:rsidRDefault="0074051F" w:rsidP="00A40FD3">
            <w:pPr>
              <w:rPr>
                <w:rFonts w:ascii="Lato" w:hAnsi="Lato"/>
                <w:sz w:val="28"/>
                <w:szCs w:val="28"/>
              </w:rPr>
            </w:pPr>
            <w:r w:rsidRPr="001C676E">
              <w:rPr>
                <w:rFonts w:ascii="Lato" w:hAnsi="Lato"/>
                <w:sz w:val="28"/>
                <w:szCs w:val="28"/>
              </w:rPr>
              <w:t>Middle English</w:t>
            </w:r>
          </w:p>
        </w:tc>
        <w:tc>
          <w:tcPr>
            <w:tcW w:w="216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4051F" w:rsidRPr="001C676E" w:rsidRDefault="0074051F" w:rsidP="00A40FD3">
            <w:pPr>
              <w:rPr>
                <w:rFonts w:ascii="Lato" w:hAnsi="Lato"/>
                <w:sz w:val="28"/>
                <w:szCs w:val="28"/>
              </w:rPr>
            </w:pPr>
            <w:r w:rsidRPr="001C676E">
              <w:rPr>
                <w:rFonts w:ascii="Lato" w:hAnsi="Lato"/>
                <w:sz w:val="28"/>
                <w:szCs w:val="28"/>
              </w:rPr>
              <w:t>C++98, C++03</w:t>
            </w:r>
          </w:p>
        </w:tc>
      </w:tr>
      <w:tr w:rsidR="0074051F" w:rsidRPr="007741C6" w:rsidTr="001C676E">
        <w:tc>
          <w:tcPr>
            <w:tcW w:w="2693" w:type="dxa"/>
          </w:tcPr>
          <w:p w:rsidR="0074051F" w:rsidRPr="001C676E" w:rsidRDefault="0074051F" w:rsidP="00A54274">
            <w:pPr>
              <w:rPr>
                <w:rFonts w:ascii="Lato" w:hAnsi="Lato"/>
                <w:sz w:val="28"/>
                <w:szCs w:val="28"/>
              </w:rPr>
            </w:pPr>
            <w:r w:rsidRPr="001C676E">
              <w:rPr>
                <w:rFonts w:ascii="Lato" w:hAnsi="Lato"/>
                <w:sz w:val="28"/>
                <w:szCs w:val="28"/>
              </w:rPr>
              <w:t>Early modern</w:t>
            </w:r>
          </w:p>
        </w:tc>
        <w:tc>
          <w:tcPr>
            <w:tcW w:w="216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4051F" w:rsidRPr="001C676E" w:rsidRDefault="0074051F" w:rsidP="00A40FD3">
            <w:pPr>
              <w:rPr>
                <w:rFonts w:ascii="Lato" w:hAnsi="Lato"/>
                <w:sz w:val="28"/>
                <w:szCs w:val="28"/>
              </w:rPr>
            </w:pPr>
            <w:r w:rsidRPr="001C676E">
              <w:rPr>
                <w:rFonts w:ascii="Lato" w:hAnsi="Lato"/>
                <w:sz w:val="28"/>
                <w:szCs w:val="28"/>
              </w:rPr>
              <w:t>Elizabethan</w:t>
            </w:r>
          </w:p>
        </w:tc>
        <w:tc>
          <w:tcPr>
            <w:tcW w:w="216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4051F" w:rsidRPr="001C676E" w:rsidRDefault="0074051F" w:rsidP="00A40FD3">
            <w:pPr>
              <w:rPr>
                <w:rFonts w:ascii="Lato" w:hAnsi="Lato"/>
                <w:sz w:val="28"/>
                <w:szCs w:val="28"/>
              </w:rPr>
            </w:pPr>
            <w:r w:rsidRPr="001C676E">
              <w:rPr>
                <w:rFonts w:ascii="Lato" w:hAnsi="Lato"/>
                <w:sz w:val="28"/>
                <w:szCs w:val="28"/>
              </w:rPr>
              <w:t>C++11</w:t>
            </w:r>
          </w:p>
        </w:tc>
      </w:tr>
      <w:tr w:rsidR="0074051F" w:rsidRPr="007741C6" w:rsidTr="001C676E">
        <w:tc>
          <w:tcPr>
            <w:tcW w:w="2693" w:type="dxa"/>
          </w:tcPr>
          <w:p w:rsidR="0074051F" w:rsidRPr="001C676E" w:rsidRDefault="0074051F" w:rsidP="00A54274">
            <w:pPr>
              <w:rPr>
                <w:rFonts w:ascii="Lato" w:hAnsi="Lato"/>
                <w:sz w:val="28"/>
                <w:szCs w:val="28"/>
              </w:rPr>
            </w:pPr>
            <w:r w:rsidRPr="001C676E">
              <w:rPr>
                <w:rFonts w:ascii="Lato" w:hAnsi="Lato"/>
                <w:sz w:val="28"/>
                <w:szCs w:val="28"/>
              </w:rPr>
              <w:t>Modern</w:t>
            </w:r>
          </w:p>
        </w:tc>
        <w:tc>
          <w:tcPr>
            <w:tcW w:w="216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4051F" w:rsidRPr="001C676E" w:rsidRDefault="0074051F" w:rsidP="00A40FD3">
            <w:pPr>
              <w:rPr>
                <w:rFonts w:ascii="Lato" w:hAnsi="Lato"/>
                <w:sz w:val="28"/>
                <w:szCs w:val="28"/>
              </w:rPr>
            </w:pPr>
            <w:r w:rsidRPr="001C676E">
              <w:rPr>
                <w:rFonts w:ascii="Lato" w:hAnsi="Lato"/>
                <w:sz w:val="28"/>
                <w:szCs w:val="28"/>
              </w:rPr>
              <w:t>Modern</w:t>
            </w:r>
          </w:p>
        </w:tc>
        <w:tc>
          <w:tcPr>
            <w:tcW w:w="216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4051F" w:rsidRPr="001C676E" w:rsidRDefault="0074051F" w:rsidP="00A40FD3">
            <w:pPr>
              <w:rPr>
                <w:rFonts w:ascii="Lato" w:hAnsi="Lato"/>
                <w:sz w:val="28"/>
                <w:szCs w:val="28"/>
              </w:rPr>
            </w:pPr>
            <w:r w:rsidRPr="001C676E">
              <w:rPr>
                <w:rFonts w:ascii="Lato" w:hAnsi="Lato"/>
                <w:sz w:val="28"/>
                <w:szCs w:val="28"/>
              </w:rPr>
              <w:t>C++14</w:t>
            </w:r>
          </w:p>
        </w:tc>
      </w:tr>
      <w:tr w:rsidR="0074051F" w:rsidRPr="007741C6" w:rsidTr="001C676E">
        <w:tc>
          <w:tcPr>
            <w:tcW w:w="2693" w:type="dxa"/>
          </w:tcPr>
          <w:p w:rsidR="0074051F" w:rsidRPr="001C676E" w:rsidRDefault="0074051F" w:rsidP="00A54274">
            <w:pPr>
              <w:rPr>
                <w:rFonts w:ascii="Lato" w:hAnsi="Lato"/>
                <w:sz w:val="28"/>
                <w:szCs w:val="28"/>
              </w:rPr>
            </w:pPr>
            <w:r w:rsidRPr="001C676E">
              <w:rPr>
                <w:rFonts w:ascii="Lato" w:hAnsi="Lato"/>
                <w:sz w:val="28"/>
                <w:szCs w:val="28"/>
              </w:rPr>
              <w:t>Modern</w:t>
            </w:r>
          </w:p>
        </w:tc>
        <w:tc>
          <w:tcPr>
            <w:tcW w:w="216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4051F" w:rsidRPr="001C676E" w:rsidRDefault="0074051F" w:rsidP="00A40FD3">
            <w:pPr>
              <w:rPr>
                <w:rFonts w:ascii="Lato" w:hAnsi="Lato"/>
                <w:sz w:val="28"/>
                <w:szCs w:val="28"/>
              </w:rPr>
            </w:pPr>
            <w:r w:rsidRPr="001C676E">
              <w:rPr>
                <w:rFonts w:ascii="Lato" w:hAnsi="Lato"/>
                <w:sz w:val="28"/>
                <w:szCs w:val="28"/>
              </w:rPr>
              <w:t>Hipster</w:t>
            </w:r>
          </w:p>
        </w:tc>
        <w:tc>
          <w:tcPr>
            <w:tcW w:w="216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4051F" w:rsidRPr="001C676E" w:rsidRDefault="0074051F" w:rsidP="00A40FD3">
            <w:pPr>
              <w:rPr>
                <w:rFonts w:ascii="Lato" w:hAnsi="Lato"/>
                <w:sz w:val="28"/>
                <w:szCs w:val="28"/>
              </w:rPr>
            </w:pPr>
            <w:r w:rsidRPr="001C676E">
              <w:rPr>
                <w:rFonts w:ascii="Lato" w:hAnsi="Lato"/>
                <w:sz w:val="28"/>
                <w:szCs w:val="28"/>
              </w:rPr>
              <w:t>C++17</w:t>
            </w:r>
          </w:p>
        </w:tc>
      </w:tr>
      <w:tr w:rsidR="0074051F" w:rsidRPr="007741C6" w:rsidTr="001C676E">
        <w:tc>
          <w:tcPr>
            <w:tcW w:w="2693" w:type="dxa"/>
          </w:tcPr>
          <w:p w:rsidR="0074051F" w:rsidRPr="001C676E" w:rsidRDefault="0074051F" w:rsidP="00A54274">
            <w:pPr>
              <w:rPr>
                <w:rFonts w:ascii="Lato" w:hAnsi="Lato"/>
                <w:sz w:val="28"/>
                <w:szCs w:val="28"/>
              </w:rPr>
            </w:pPr>
            <w:r w:rsidRPr="001C676E">
              <w:rPr>
                <w:rFonts w:ascii="Lato" w:hAnsi="Lato"/>
                <w:sz w:val="28"/>
                <w:szCs w:val="28"/>
              </w:rPr>
              <w:t>Post-Modern</w:t>
            </w:r>
          </w:p>
        </w:tc>
        <w:tc>
          <w:tcPr>
            <w:tcW w:w="216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4051F" w:rsidRPr="001C676E" w:rsidRDefault="0074051F" w:rsidP="00A40FD3">
            <w:pPr>
              <w:rPr>
                <w:rFonts w:ascii="Lato" w:hAnsi="Lato"/>
                <w:sz w:val="28"/>
                <w:szCs w:val="28"/>
              </w:rPr>
            </w:pPr>
            <w:r w:rsidRPr="001C676E">
              <w:rPr>
                <w:rFonts w:ascii="Lato" w:hAnsi="Lato"/>
                <w:sz w:val="28"/>
                <w:szCs w:val="28"/>
              </w:rPr>
              <w:t>Newspeak</w:t>
            </w:r>
          </w:p>
        </w:tc>
        <w:tc>
          <w:tcPr>
            <w:tcW w:w="216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4051F" w:rsidRPr="001C676E" w:rsidRDefault="0074051F" w:rsidP="00A40FD3">
            <w:pPr>
              <w:rPr>
                <w:rFonts w:ascii="Lato" w:hAnsi="Lato"/>
                <w:sz w:val="28"/>
                <w:szCs w:val="28"/>
              </w:rPr>
            </w:pPr>
            <w:r w:rsidRPr="001C676E">
              <w:rPr>
                <w:rFonts w:ascii="Lato" w:hAnsi="Lato"/>
                <w:sz w:val="28"/>
                <w:szCs w:val="28"/>
              </w:rPr>
              <w:t>C++20</w:t>
            </w:r>
          </w:p>
        </w:tc>
      </w:tr>
    </w:tbl>
    <w:p w:rsidR="0074051F" w:rsidRPr="00796A48" w:rsidRDefault="0074051F" w:rsidP="00796A48"/>
    <w:p w:rsidR="0074051F" w:rsidRPr="00D541AF" w:rsidRDefault="0074051F" w:rsidP="00796A48">
      <w:pPr>
        <w:pStyle w:val="BulletLevel1"/>
      </w:pPr>
      <w:r>
        <w:t>Many l</w:t>
      </w:r>
      <w:r w:rsidRPr="00D541AF">
        <w:t>ocal dialects</w:t>
      </w:r>
      <w:r>
        <w:t xml:space="preserve"> and c</w:t>
      </w:r>
      <w:r w:rsidRPr="00D541AF">
        <w:t>onventions</w:t>
      </w:r>
    </w:p>
    <w:p w:rsidR="0074051F" w:rsidRPr="00D541AF" w:rsidRDefault="0074051F" w:rsidP="00796A48">
      <w:pPr>
        <w:pStyle w:val="BulletLevel2"/>
      </w:pPr>
      <w:r w:rsidRPr="00D541AF">
        <w:t>Usage often constrainted by context (e.g. MISRA rules, "</w:t>
      </w:r>
      <w:r>
        <w:t>Polite" english</w:t>
      </w:r>
      <w:r w:rsidRPr="00D541AF">
        <w:t>)</w:t>
      </w:r>
    </w:p>
    <w:p w:rsidR="0074051F" w:rsidRDefault="0074051F" w:rsidP="008A7977">
      <w:pPr>
        <w:pStyle w:val="BulletLevel2"/>
      </w:pPr>
      <w:r>
        <w:t>We take language</w:t>
      </w:r>
      <w:r w:rsidRPr="00D541AF">
        <w:t xml:space="preserve"> very personally</w:t>
      </w:r>
    </w:p>
    <w:p w:rsidR="0074051F" w:rsidRPr="00D541AF" w:rsidRDefault="0074051F" w:rsidP="008A7977">
      <w:pPr>
        <w:pStyle w:val="BulletLevel2"/>
      </w:pPr>
      <w:r>
        <w:t>We</w:t>
      </w:r>
      <w:r w:rsidRPr="00D541AF">
        <w:t xml:space="preserve"> love to bicker about</w:t>
      </w:r>
      <w:r>
        <w:t xml:space="preserve"> details</w:t>
      </w:r>
    </w:p>
    <w:p w:rsidR="0074051F" w:rsidRPr="00D541AF" w:rsidRDefault="0074051F" w:rsidP="00D541AF">
      <w:pPr>
        <w:pStyle w:val="BulletLevel1"/>
      </w:pPr>
      <w:r w:rsidRPr="00D541AF">
        <w:t>Some ancient forms survive</w:t>
      </w:r>
    </w:p>
    <w:p w:rsidR="0074051F" w:rsidRPr="00D541AF" w:rsidRDefault="0074051F" w:rsidP="007741C6">
      <w:pPr>
        <w:pStyle w:val="BulletLevel2"/>
      </w:pPr>
      <w:r w:rsidRPr="00D541AF">
        <w:t>Veril</w:t>
      </w:r>
      <w:r>
        <w:t>y, Thou knowest this to be naught but Truth</w:t>
      </w:r>
    </w:p>
    <w:p w:rsidR="0074051F" w:rsidRPr="003A1071" w:rsidRDefault="0074051F" w:rsidP="007741C6">
      <w:pPr>
        <w:pStyle w:val="BulletLevel2"/>
        <w:rPr>
          <w:rFonts w:ascii="Bitstream Vera Sans Mono" w:hAnsi="Bitstream Vera Sans Mono"/>
          <w:b/>
        </w:rPr>
      </w:pPr>
      <w:r w:rsidRPr="003A1071">
        <w:rPr>
          <w:rFonts w:ascii="Bitstream Vera Sans Mono" w:hAnsi="Bitstream Vera Sans Mono"/>
        </w:rPr>
        <w:t>x = *(c_ptr + 1);</w:t>
      </w:r>
    </w:p>
    <w:p w:rsidR="0074051F" w:rsidRDefault="0074051F" w:rsidP="008A7977">
      <w:pPr>
        <w:pStyle w:val="BulletLevel1"/>
      </w:pPr>
      <w:r>
        <w:t>Humans are EXTREMELY GOOD at learning languages</w:t>
      </w:r>
    </w:p>
    <w:p w:rsidR="0074051F" w:rsidRDefault="0074051F" w:rsidP="008A7977">
      <w:pPr>
        <w:pStyle w:val="BulletLevel2"/>
      </w:pPr>
      <w:r>
        <w:t xml:space="preserve">You are hard-wired for this! </w:t>
      </w:r>
    </w:p>
    <w:p w:rsidR="0074051F" w:rsidRPr="00D541AF" w:rsidRDefault="0074051F" w:rsidP="00796A48">
      <w:pPr>
        <w:pStyle w:val="Heading1"/>
      </w:pPr>
      <w:r>
        <w:t>You Won't Just Learn C++</w:t>
      </w:r>
    </w:p>
    <w:p w:rsidR="0074051F" w:rsidRPr="00D541AF" w:rsidRDefault="0074051F" w:rsidP="00D541AF">
      <w:pPr>
        <w:pStyle w:val="BulletLevel1"/>
      </w:pPr>
      <w:r>
        <w:t>You also get these Bonus Features!</w:t>
      </w:r>
    </w:p>
    <w:p w:rsidR="0074051F" w:rsidRDefault="0074051F" w:rsidP="00846493">
      <w:pPr>
        <w:pStyle w:val="BulletLevel1"/>
      </w:pPr>
      <w:r w:rsidRPr="00D541AF">
        <w:t>Command shell(s)</w:t>
      </w:r>
    </w:p>
    <w:p w:rsidR="0074051F" w:rsidRPr="00D541AF" w:rsidRDefault="0074051F" w:rsidP="00ED4AD3">
      <w:pPr>
        <w:pStyle w:val="BulletLevel2"/>
        <w:rPr>
          <w:b/>
        </w:rPr>
      </w:pPr>
      <w:r>
        <w:t>A chance to meet a hundred new commands</w:t>
      </w:r>
    </w:p>
    <w:p w:rsidR="0074051F" w:rsidRDefault="0074051F" w:rsidP="00D541AF">
      <w:pPr>
        <w:pStyle w:val="BulletLevel1"/>
      </w:pPr>
      <w:r w:rsidRPr="00D541AF">
        <w:t>Editor(s)</w:t>
      </w:r>
    </w:p>
    <w:p w:rsidR="0074051F" w:rsidRPr="00D541AF" w:rsidRDefault="0074051F" w:rsidP="00ED4AD3">
      <w:pPr>
        <w:pStyle w:val="BulletLevel2"/>
        <w:rPr>
          <w:b/>
        </w:rPr>
      </w:pPr>
      <w:r>
        <w:t>Make it your own with fun extensions and customizations galore!</w:t>
      </w:r>
    </w:p>
    <w:p w:rsidR="0074051F" w:rsidRDefault="0074051F" w:rsidP="00846493">
      <w:pPr>
        <w:pStyle w:val="BulletLevel1"/>
      </w:pPr>
      <w:r w:rsidRPr="00D541AF">
        <w:t>Toolchain</w:t>
      </w:r>
      <w:r>
        <w:t xml:space="preserve"> (preprocessor, compiler, linker)</w:t>
      </w:r>
    </w:p>
    <w:p w:rsidR="0074051F" w:rsidRPr="00D541AF" w:rsidRDefault="0074051F" w:rsidP="00ED4AD3">
      <w:pPr>
        <w:pStyle w:val="BulletLevel2"/>
        <w:rPr>
          <w:b/>
        </w:rPr>
      </w:pPr>
      <w:r>
        <w:t>A million options for a million needs!</w:t>
      </w:r>
    </w:p>
    <w:p w:rsidR="0074051F" w:rsidRDefault="0074051F" w:rsidP="00D541AF">
      <w:pPr>
        <w:pStyle w:val="BulletLevel1"/>
      </w:pPr>
      <w:r w:rsidRPr="00D541AF">
        <w:t>Git</w:t>
      </w:r>
    </w:p>
    <w:p w:rsidR="0074051F" w:rsidRPr="00D541AF" w:rsidRDefault="0074051F" w:rsidP="00ED4AD3">
      <w:pPr>
        <w:pStyle w:val="BulletLevel2"/>
        <w:rPr>
          <w:b/>
        </w:rPr>
      </w:pPr>
      <w:r>
        <w:t>Killer or Quirky?  You decide!  It's here to stay.</w:t>
      </w:r>
    </w:p>
    <w:p w:rsidR="0074051F" w:rsidRDefault="0074051F" w:rsidP="00D541AF">
      <w:pPr>
        <w:pStyle w:val="BulletLevel1"/>
      </w:pPr>
      <w:r>
        <w:t>Build tools</w:t>
      </w:r>
    </w:p>
    <w:p w:rsidR="0074051F" w:rsidRDefault="0074051F" w:rsidP="00ED4AD3">
      <w:pPr>
        <w:pStyle w:val="BulletLevel2"/>
      </w:pPr>
      <w:r>
        <w:t>Wrestle your toolchain to see who's boss</w:t>
      </w:r>
    </w:p>
    <w:p w:rsidR="0074051F" w:rsidRDefault="0074051F" w:rsidP="00D541AF">
      <w:pPr>
        <w:pStyle w:val="BulletLevel1"/>
      </w:pPr>
      <w:r w:rsidRPr="00D541AF">
        <w:t>Testing tools</w:t>
      </w:r>
    </w:p>
    <w:p w:rsidR="0074051F" w:rsidRPr="00D541AF" w:rsidRDefault="0074051F" w:rsidP="00ED4AD3">
      <w:pPr>
        <w:pStyle w:val="BulletLevel2"/>
        <w:rPr>
          <w:b/>
        </w:rPr>
      </w:pPr>
      <w:r>
        <w:t>Whose rules really rule?</w:t>
      </w:r>
    </w:p>
    <w:p w:rsidR="0074051F" w:rsidRDefault="0074051F" w:rsidP="00D541AF">
      <w:pPr>
        <w:pStyle w:val="BulletLevel1"/>
      </w:pPr>
      <w:r w:rsidRPr="00D541AF">
        <w:t>Run-time platforms</w:t>
      </w:r>
    </w:p>
    <w:p w:rsidR="0074051F" w:rsidRDefault="0074051F" w:rsidP="00ED4AD3">
      <w:pPr>
        <w:pStyle w:val="BulletLevel2"/>
      </w:pPr>
      <w:r>
        <w:t>You want architecture?  We got it.  Also beaucoup hardware.</w:t>
      </w:r>
    </w:p>
    <w:p w:rsidR="0074051F" w:rsidRPr="00D541AF" w:rsidRDefault="0074051F" w:rsidP="00D4758C">
      <w:pPr>
        <w:pStyle w:val="Heading1"/>
      </w:pPr>
      <w:r w:rsidRPr="00D541AF">
        <w:t>Compartmentalize</w:t>
      </w:r>
    </w:p>
    <w:p w:rsidR="0074051F" w:rsidRPr="00D541AF" w:rsidRDefault="0074051F" w:rsidP="00D541AF">
      <w:pPr>
        <w:pStyle w:val="BulletLevel1"/>
      </w:pPr>
      <w:r>
        <w:t xml:space="preserve">You will </w:t>
      </w:r>
      <w:r w:rsidRPr="00D541AF">
        <w:t>switch contexts a lot</w:t>
      </w:r>
    </w:p>
    <w:p w:rsidR="0074051F" w:rsidRDefault="0074051F" w:rsidP="00D541AF">
      <w:pPr>
        <w:pStyle w:val="BulletLevel1"/>
      </w:pPr>
      <w:r w:rsidRPr="00D541AF">
        <w:t>Che</w:t>
      </w:r>
      <w:r>
        <w:t>atsheets and checklists are essential</w:t>
      </w:r>
    </w:p>
    <w:p w:rsidR="0074051F" w:rsidRPr="00D541AF" w:rsidRDefault="0074051F" w:rsidP="00846493">
      <w:pPr>
        <w:pStyle w:val="BulletLevel2"/>
        <w:rPr>
          <w:b/>
        </w:rPr>
      </w:pPr>
      <w:r>
        <w:t>I'll give you some; expand them and make your own</w:t>
      </w:r>
    </w:p>
    <w:p w:rsidR="0074051F" w:rsidRPr="00D541AF" w:rsidRDefault="0074051F" w:rsidP="00D541AF">
      <w:pPr>
        <w:pStyle w:val="BulletLevel1"/>
      </w:pPr>
      <w:r w:rsidRPr="00D541AF">
        <w:t xml:space="preserve">Build your environment to help you </w:t>
      </w:r>
      <w:r>
        <w:t>maintain</w:t>
      </w:r>
      <w:r w:rsidRPr="00D541AF">
        <w:t xml:space="preserve"> contexts</w:t>
      </w:r>
    </w:p>
    <w:p w:rsidR="0074051F" w:rsidRPr="00D541AF" w:rsidRDefault="0074051F" w:rsidP="00D4758C">
      <w:pPr>
        <w:pStyle w:val="BulletLevel2"/>
      </w:pPr>
      <w:r w:rsidRPr="00D541AF">
        <w:t>Reserve a place to code and study</w:t>
      </w:r>
    </w:p>
    <w:p w:rsidR="0074051F" w:rsidRPr="00D541AF" w:rsidRDefault="0074051F" w:rsidP="00D4758C">
      <w:pPr>
        <w:pStyle w:val="BulletLevel2"/>
      </w:pPr>
      <w:r w:rsidRPr="00D541AF">
        <w:t>Include visual and sensory cues that mark your "study" space</w:t>
      </w:r>
    </w:p>
    <w:p w:rsidR="0074051F" w:rsidRPr="00D541AF" w:rsidRDefault="0074051F" w:rsidP="00D4758C">
      <w:pPr>
        <w:pStyle w:val="BulletLevel2"/>
      </w:pPr>
      <w:r w:rsidRPr="00D541AF">
        <w:t>Use visual cues to distinguish your "coding" apps</w:t>
      </w:r>
    </w:p>
    <w:p w:rsidR="0074051F" w:rsidRPr="00D541AF" w:rsidRDefault="0074051F" w:rsidP="00D541AF">
      <w:pPr>
        <w:pStyle w:val="BulletLevel1"/>
      </w:pPr>
      <w:r w:rsidRPr="00D541AF">
        <w:t>Organize</w:t>
      </w:r>
      <w:r>
        <w:t xml:space="preserve"> your virtual desktop</w:t>
      </w:r>
    </w:p>
    <w:p w:rsidR="0074051F" w:rsidRPr="00D541AF" w:rsidRDefault="0074051F" w:rsidP="00D4758C">
      <w:pPr>
        <w:pStyle w:val="BulletLevel2"/>
      </w:pPr>
      <w:r w:rsidRPr="00D541AF">
        <w:t>Put course materials in a folder that is easy to get to</w:t>
      </w:r>
    </w:p>
    <w:p w:rsidR="0074051F" w:rsidRPr="00D541AF" w:rsidRDefault="0074051F" w:rsidP="00D4758C">
      <w:pPr>
        <w:pStyle w:val="BulletLevel2"/>
      </w:pPr>
      <w:r w:rsidRPr="00D541AF">
        <w:t>Organize labs and handouts by subject</w:t>
      </w:r>
      <w:r>
        <w:t>, module #</w:t>
      </w:r>
    </w:p>
    <w:p w:rsidR="0074051F" w:rsidRDefault="0074051F" w:rsidP="00D4758C">
      <w:pPr>
        <w:pStyle w:val="BulletLevel2"/>
      </w:pPr>
      <w:r w:rsidRPr="00D541AF">
        <w:t>Name folders and files to help your future self find them</w:t>
      </w:r>
    </w:p>
    <w:p w:rsidR="0074051F" w:rsidRPr="00D541AF" w:rsidRDefault="0074051F" w:rsidP="00D4758C">
      <w:pPr>
        <w:pStyle w:val="BulletLevel2"/>
      </w:pPr>
      <w:r>
        <w:t>Tidy up screen backgrounds and toolbars</w:t>
      </w:r>
    </w:p>
    <w:p w:rsidR="0074051F" w:rsidRPr="00D541AF" w:rsidRDefault="0074051F" w:rsidP="00D541AF">
      <w:pPr>
        <w:pStyle w:val="BulletLevel1"/>
      </w:pPr>
      <w:r w:rsidRPr="00D541AF">
        <w:t>Organize your physical space</w:t>
      </w:r>
    </w:p>
    <w:p w:rsidR="0074051F" w:rsidRPr="00D541AF" w:rsidRDefault="0074051F" w:rsidP="00D4758C">
      <w:pPr>
        <w:pStyle w:val="BulletLevel2"/>
      </w:pPr>
      <w:r w:rsidRPr="00D541AF">
        <w:t>Room for books, manuals</w:t>
      </w:r>
      <w:r>
        <w:t>, notebooks</w:t>
      </w:r>
    </w:p>
    <w:p w:rsidR="0074051F" w:rsidRPr="00D541AF" w:rsidRDefault="0074051F" w:rsidP="00D4758C">
      <w:pPr>
        <w:pStyle w:val="BulletLevel2"/>
      </w:pPr>
      <w:r w:rsidRPr="00D541AF">
        <w:t>Room to stretch</w:t>
      </w:r>
    </w:p>
    <w:p w:rsidR="0074051F" w:rsidRPr="00D541AF" w:rsidRDefault="0074051F" w:rsidP="00D4758C">
      <w:pPr>
        <w:pStyle w:val="BulletLevel2"/>
      </w:pPr>
      <w:r w:rsidRPr="00D541AF">
        <w:t>Room to write</w:t>
      </w:r>
    </w:p>
    <w:p w:rsidR="0074051F" w:rsidRPr="00D541AF" w:rsidRDefault="0074051F" w:rsidP="00D4758C">
      <w:pPr>
        <w:pStyle w:val="Heading1"/>
      </w:pPr>
      <w:r>
        <w:t>Learning</w:t>
      </w:r>
      <w:r w:rsidRPr="00D541AF">
        <w:t xml:space="preserve"> </w:t>
      </w:r>
      <w:r>
        <w:t xml:space="preserve">C++ </w:t>
      </w:r>
      <w:r w:rsidRPr="00D541AF">
        <w:t>Syntax</w:t>
      </w:r>
    </w:p>
    <w:p w:rsidR="0074051F" w:rsidRDefault="0074051F" w:rsidP="00D541AF">
      <w:pPr>
        <w:pStyle w:val="BulletLevel1"/>
      </w:pPr>
      <w:r w:rsidRPr="00D541AF">
        <w:t xml:space="preserve">There's a lot of muscle memory </w:t>
      </w:r>
      <w:r>
        <w:t>involved</w:t>
      </w:r>
    </w:p>
    <w:p w:rsidR="0074051F" w:rsidRPr="00D541AF" w:rsidRDefault="0074051F" w:rsidP="00D95C94">
      <w:pPr>
        <w:pStyle w:val="BulletLevel2"/>
      </w:pPr>
      <w:r>
        <w:t>Learned by repetition, practice</w:t>
      </w:r>
    </w:p>
    <w:p w:rsidR="0074051F" w:rsidRPr="00D541AF" w:rsidRDefault="0074051F" w:rsidP="00D541AF">
      <w:pPr>
        <w:pStyle w:val="BulletLevel1"/>
      </w:pPr>
      <w:r w:rsidRPr="00D541AF">
        <w:t>Slow down</w:t>
      </w:r>
    </w:p>
    <w:p w:rsidR="0074051F" w:rsidRDefault="0074051F" w:rsidP="00D4758C">
      <w:pPr>
        <w:pStyle w:val="BulletLevel2"/>
      </w:pPr>
      <w:r w:rsidRPr="00D541AF">
        <w:t>Read</w:t>
      </w:r>
      <w:r>
        <w:t>/write</w:t>
      </w:r>
      <w:r w:rsidRPr="00D541AF">
        <w:t xml:space="preserve"> word by word</w:t>
      </w:r>
    </w:p>
    <w:p w:rsidR="0074051F" w:rsidRPr="00D541AF" w:rsidRDefault="0074051F" w:rsidP="00D541AF">
      <w:pPr>
        <w:pStyle w:val="BulletLevel1"/>
      </w:pPr>
      <w:r w:rsidRPr="00D541AF">
        <w:t>Use it, don't avoid it</w:t>
      </w:r>
    </w:p>
    <w:p w:rsidR="0074051F" w:rsidRPr="00D541AF" w:rsidRDefault="0074051F" w:rsidP="00D4758C">
      <w:pPr>
        <w:pStyle w:val="BulletLevel2"/>
      </w:pPr>
      <w:r w:rsidRPr="00D541AF">
        <w:t>Write some things over and over until they feel right</w:t>
      </w:r>
    </w:p>
    <w:p w:rsidR="0074051F" w:rsidRPr="00D541AF" w:rsidRDefault="0074051F" w:rsidP="00D4758C">
      <w:pPr>
        <w:pStyle w:val="BulletLevel2"/>
      </w:pPr>
      <w:r w:rsidRPr="00D541AF">
        <w:t xml:space="preserve">Spell out words completely </w:t>
      </w:r>
      <w:r>
        <w:t>many</w:t>
      </w:r>
      <w:r w:rsidRPr="00D541AF">
        <w:t xml:space="preserve"> times before relying on intellisense</w:t>
      </w:r>
    </w:p>
    <w:p w:rsidR="0074051F" w:rsidRDefault="0074051F" w:rsidP="000D5569">
      <w:pPr>
        <w:pStyle w:val="BulletLevel2"/>
      </w:pPr>
      <w:r>
        <w:t>Read the</w:t>
      </w:r>
      <w:r w:rsidRPr="00D541AF">
        <w:t xml:space="preserve"> references even when you don't completely understand them</w:t>
      </w:r>
    </w:p>
    <w:p w:rsidR="0074051F" w:rsidRPr="00D541AF" w:rsidRDefault="0074051F" w:rsidP="00D541AF">
      <w:pPr>
        <w:pStyle w:val="BulletLevel1"/>
      </w:pPr>
      <w:r w:rsidRPr="00D541AF">
        <w:t>Consolidate your Memories</w:t>
      </w:r>
    </w:p>
    <w:p w:rsidR="0074051F" w:rsidRPr="00D541AF" w:rsidRDefault="0074051F" w:rsidP="00D4758C">
      <w:pPr>
        <w:pStyle w:val="BulletLevel2"/>
      </w:pPr>
      <w:r w:rsidRPr="00D541AF">
        <w:t>Read and repeat concepts out loud</w:t>
      </w:r>
    </w:p>
    <w:p w:rsidR="0074051F" w:rsidRPr="00D541AF" w:rsidRDefault="0074051F" w:rsidP="00D4758C">
      <w:pPr>
        <w:pStyle w:val="BulletLevel2"/>
      </w:pPr>
      <w:r w:rsidRPr="00D541AF">
        <w:t>Say it in other words</w:t>
      </w:r>
    </w:p>
    <w:p w:rsidR="0074051F" w:rsidRPr="00D541AF" w:rsidRDefault="0074051F" w:rsidP="00846493">
      <w:pPr>
        <w:pStyle w:val="BulletLevel2"/>
      </w:pPr>
      <w:r>
        <w:t>Writing</w:t>
      </w:r>
      <w:r w:rsidRPr="00D541AF">
        <w:t xml:space="preserve"> it</w:t>
      </w:r>
      <w:r>
        <w:t xml:space="preserve"> down</w:t>
      </w:r>
    </w:p>
    <w:p w:rsidR="0074051F" w:rsidRPr="00D541AF" w:rsidRDefault="0074051F" w:rsidP="00D4758C">
      <w:pPr>
        <w:pStyle w:val="BulletLevel2"/>
      </w:pPr>
      <w:r w:rsidRPr="00D541AF">
        <w:t>Tell someone else about it</w:t>
      </w:r>
    </w:p>
    <w:p w:rsidR="0074051F" w:rsidRPr="00D541AF" w:rsidRDefault="0074051F" w:rsidP="00D4758C">
      <w:pPr>
        <w:pStyle w:val="BulletLevel2"/>
      </w:pPr>
      <w:r w:rsidRPr="00D541AF">
        <w:t>Take a break</w:t>
      </w:r>
    </w:p>
    <w:p w:rsidR="0074051F" w:rsidRPr="00D541AF" w:rsidRDefault="0074051F" w:rsidP="00D4758C">
      <w:pPr>
        <w:pStyle w:val="BulletLevel2"/>
      </w:pPr>
      <w:r w:rsidRPr="00D541AF">
        <w:t>Sleep on it</w:t>
      </w:r>
    </w:p>
    <w:p w:rsidR="0074051F" w:rsidRDefault="0074051F" w:rsidP="00D541AF">
      <w:pPr>
        <w:pStyle w:val="BulletLevel1"/>
      </w:pPr>
      <w:r w:rsidRPr="00D541AF">
        <w:t xml:space="preserve">Consult expert viewpoints to </w:t>
      </w:r>
      <w:r>
        <w:t xml:space="preserve">try to </w:t>
      </w:r>
      <w:r w:rsidRPr="00D541AF">
        <w:t>understand WHY</w:t>
      </w:r>
    </w:p>
    <w:p w:rsidR="0074051F" w:rsidRPr="00D541AF" w:rsidRDefault="0074051F" w:rsidP="00D95C94">
      <w:pPr>
        <w:pStyle w:val="BulletLevel2"/>
      </w:pPr>
      <w:r>
        <w:t>It'll make you laugh, after it makes you cry</w:t>
      </w:r>
    </w:p>
    <w:p w:rsidR="0074051F" w:rsidRPr="00D541AF" w:rsidRDefault="0074051F" w:rsidP="00846493">
      <w:pPr>
        <w:pStyle w:val="Heading1"/>
      </w:pPr>
      <w:r>
        <w:t>Keep Us Honest</w:t>
      </w:r>
    </w:p>
    <w:p w:rsidR="0074051F" w:rsidRDefault="0074051F" w:rsidP="00846493">
      <w:pPr>
        <w:pStyle w:val="BulletLevel1"/>
      </w:pPr>
      <w:r>
        <w:t>Verify what we teach by trying it!</w:t>
      </w:r>
    </w:p>
    <w:p w:rsidR="0074051F" w:rsidRDefault="0074051F" w:rsidP="00D95C94">
      <w:pPr>
        <w:pStyle w:val="BulletLevel2"/>
      </w:pPr>
      <w:r>
        <w:t>Test it, try to break it</w:t>
      </w:r>
    </w:p>
    <w:p w:rsidR="0074051F" w:rsidRDefault="0074051F" w:rsidP="00846493">
      <w:pPr>
        <w:pStyle w:val="BulletLevel1"/>
      </w:pPr>
      <w:r>
        <w:t>You'll be G</w:t>
      </w:r>
      <w:r w:rsidRPr="00D541AF">
        <w:t>oogling a LOT!</w:t>
      </w:r>
    </w:p>
    <w:p w:rsidR="0074051F" w:rsidRPr="00D541AF" w:rsidRDefault="0074051F" w:rsidP="00846493">
      <w:pPr>
        <w:pStyle w:val="BulletLevel2"/>
        <w:rPr>
          <w:b/>
        </w:rPr>
      </w:pPr>
      <w:r>
        <w:t>And I will point you to lots of resources</w:t>
      </w:r>
    </w:p>
    <w:p w:rsidR="0074051F" w:rsidRPr="00D541AF" w:rsidRDefault="0074051F" w:rsidP="00846493">
      <w:pPr>
        <w:pStyle w:val="BulletLevel1"/>
      </w:pPr>
      <w:r>
        <w:t>Check more than one source</w:t>
      </w:r>
    </w:p>
    <w:p w:rsidR="0074051F" w:rsidRPr="00D541AF" w:rsidRDefault="0074051F" w:rsidP="00846493">
      <w:pPr>
        <w:pStyle w:val="BulletLevel2"/>
      </w:pPr>
      <w:r w:rsidRPr="00D541AF">
        <w:t>There's usually several accepted ways to accomplish the same thing</w:t>
      </w:r>
    </w:p>
    <w:p w:rsidR="0074051F" w:rsidRPr="00D541AF" w:rsidRDefault="0074051F" w:rsidP="00846493">
      <w:pPr>
        <w:pStyle w:val="BulletLevel3"/>
      </w:pPr>
      <w:r w:rsidRPr="00D541AF">
        <w:t>Old C way</w:t>
      </w:r>
    </w:p>
    <w:p w:rsidR="0074051F" w:rsidRPr="00D541AF" w:rsidRDefault="0074051F" w:rsidP="00846493">
      <w:pPr>
        <w:pStyle w:val="BulletLevel3"/>
      </w:pPr>
      <w:r w:rsidRPr="00D541AF">
        <w:t>Classic C++ way</w:t>
      </w:r>
    </w:p>
    <w:p w:rsidR="0074051F" w:rsidRDefault="0074051F" w:rsidP="00846493">
      <w:pPr>
        <w:pStyle w:val="BulletLevel3"/>
      </w:pPr>
      <w:r w:rsidRPr="00D541AF">
        <w:t>Modern C++ way</w:t>
      </w:r>
    </w:p>
    <w:p w:rsidR="0074051F" w:rsidRPr="00D541AF" w:rsidRDefault="0074051F" w:rsidP="00846493">
      <w:pPr>
        <w:pStyle w:val="BulletLevel2"/>
      </w:pPr>
      <w:r>
        <w:t>Plus, several idiosyncratic ways that are one person's dream, another's nightmare</w:t>
      </w:r>
    </w:p>
    <w:p w:rsidR="0074051F" w:rsidRPr="00D541AF" w:rsidRDefault="0074051F" w:rsidP="00846493">
      <w:pPr>
        <w:pStyle w:val="BulletLevel1"/>
      </w:pPr>
      <w:r w:rsidRPr="00D541AF">
        <w:t>Ask for others' opinions; don't be surprised by strong feelings</w:t>
      </w:r>
    </w:p>
    <w:p w:rsidR="0074051F" w:rsidRPr="00D541AF" w:rsidRDefault="0074051F" w:rsidP="00846493">
      <w:pPr>
        <w:pStyle w:val="BulletLevel2"/>
      </w:pPr>
      <w:r>
        <w:t>Better have a s</w:t>
      </w:r>
      <w:r w:rsidRPr="00D541AF">
        <w:t>ense of humor</w:t>
      </w:r>
    </w:p>
    <w:p w:rsidR="0074051F" w:rsidRPr="00D541AF" w:rsidRDefault="0074051F" w:rsidP="00846493">
      <w:pPr>
        <w:pStyle w:val="BulletLevel2"/>
      </w:pPr>
      <w:r w:rsidRPr="00D541AF">
        <w:t>Be adaptable</w:t>
      </w:r>
    </w:p>
    <w:p w:rsidR="0074051F" w:rsidRDefault="0074051F" w:rsidP="00846493">
      <w:pPr>
        <w:pStyle w:val="BulletLevel2"/>
      </w:pPr>
      <w:r w:rsidRPr="00D541AF">
        <w:t>Be resilient</w:t>
      </w:r>
    </w:p>
    <w:p w:rsidR="0074051F" w:rsidRDefault="0074051F" w:rsidP="000D5569">
      <w:pPr>
        <w:pStyle w:val="Heading2"/>
      </w:pPr>
      <w:r>
        <w:t>Don't rely on "Tips and Tricks"; internalize the language!</w:t>
      </w:r>
    </w:p>
    <w:p w:rsidR="0074051F" w:rsidRPr="00D541AF" w:rsidRDefault="0074051F" w:rsidP="00D4758C">
      <w:pPr>
        <w:pStyle w:val="Heading1"/>
      </w:pPr>
      <w:r>
        <w:t>Work with a Net</w:t>
      </w:r>
    </w:p>
    <w:p w:rsidR="0074051F" w:rsidRPr="00D541AF" w:rsidRDefault="0074051F" w:rsidP="00D95C94">
      <w:pPr>
        <w:pStyle w:val="BulletLevel1"/>
      </w:pPr>
      <w:r w:rsidRPr="00D541AF">
        <w:t>Examples</w:t>
      </w:r>
    </w:p>
    <w:p w:rsidR="0074051F" w:rsidRPr="00D541AF" w:rsidRDefault="0074051F" w:rsidP="00D541AF">
      <w:pPr>
        <w:pStyle w:val="BulletLevel1"/>
      </w:pPr>
      <w:r>
        <w:t>References</w:t>
      </w:r>
    </w:p>
    <w:p w:rsidR="0074051F" w:rsidRDefault="0074051F" w:rsidP="008A7977">
      <w:pPr>
        <w:pStyle w:val="BulletLevel1"/>
      </w:pPr>
      <w:r>
        <w:t>Books</w:t>
      </w:r>
    </w:p>
    <w:p w:rsidR="0074051F" w:rsidRPr="00D541AF" w:rsidRDefault="0074051F" w:rsidP="008A7977">
      <w:pPr>
        <w:pStyle w:val="BulletLevel1"/>
      </w:pPr>
      <w:r w:rsidRPr="00D541AF">
        <w:t>Fellow programmers</w:t>
      </w:r>
    </w:p>
    <w:p w:rsidR="0074051F" w:rsidRDefault="0074051F" w:rsidP="008A7977">
      <w:pPr>
        <w:pStyle w:val="BulletLevel1"/>
      </w:pPr>
      <w:r>
        <w:t>Your instructor</w:t>
      </w:r>
    </w:p>
    <w:p w:rsidR="0074051F" w:rsidRPr="00D541AF" w:rsidRDefault="0074051F" w:rsidP="008A7977">
      <w:pPr>
        <w:pStyle w:val="BulletLevel1"/>
      </w:pPr>
      <w:r w:rsidRPr="00D541AF">
        <w:t>Code Management repositories</w:t>
      </w:r>
      <w:r>
        <w:t xml:space="preserve"> and </w:t>
      </w:r>
      <w:r w:rsidRPr="00D541AF">
        <w:t>Backups</w:t>
      </w:r>
    </w:p>
    <w:p w:rsidR="0074051F" w:rsidRPr="00D541AF" w:rsidRDefault="0074051F" w:rsidP="00D541AF">
      <w:pPr>
        <w:pStyle w:val="BulletLevel1"/>
      </w:pPr>
      <w:r w:rsidRPr="00D541AF">
        <w:t>IntelliSense / Code completion</w:t>
      </w:r>
    </w:p>
    <w:p w:rsidR="0074051F" w:rsidRPr="00D541AF" w:rsidRDefault="0074051F" w:rsidP="00D541AF">
      <w:pPr>
        <w:pStyle w:val="BulletLevel1"/>
      </w:pPr>
      <w:r w:rsidRPr="00D541AF">
        <w:t>Debugger</w:t>
      </w:r>
    </w:p>
    <w:p w:rsidR="0074051F" w:rsidRPr="00D541AF" w:rsidRDefault="0074051F" w:rsidP="00D4758C">
      <w:pPr>
        <w:pStyle w:val="Heading1"/>
      </w:pPr>
      <w:r w:rsidRPr="00D541AF">
        <w:t>Get Comfy</w:t>
      </w:r>
    </w:p>
    <w:p w:rsidR="0074051F" w:rsidRDefault="0074051F" w:rsidP="00D541AF">
      <w:pPr>
        <w:pStyle w:val="BulletLevel1"/>
      </w:pPr>
      <w:r>
        <w:t>We</w:t>
      </w:r>
      <w:r w:rsidRPr="00D541AF">
        <w:t>'ll be doing a LOT of typing</w:t>
      </w:r>
    </w:p>
    <w:p w:rsidR="0074051F" w:rsidRPr="00D541AF" w:rsidRDefault="0074051F" w:rsidP="008A7977">
      <w:pPr>
        <w:pStyle w:val="BulletLevel2"/>
      </w:pPr>
      <w:r>
        <w:t>But y</w:t>
      </w:r>
      <w:r w:rsidRPr="00D541AF">
        <w:t>ou'll be doing 10x more</w:t>
      </w:r>
      <w:r>
        <w:t xml:space="preserve"> sitting,</w:t>
      </w:r>
      <w:r w:rsidRPr="00D541AF">
        <w:t xml:space="preserve"> reading</w:t>
      </w:r>
      <w:r>
        <w:t>, and talking</w:t>
      </w:r>
    </w:p>
    <w:p w:rsidR="0074051F" w:rsidRPr="00D541AF" w:rsidRDefault="0074051F" w:rsidP="00D541AF">
      <w:pPr>
        <w:pStyle w:val="BulletLevel1"/>
      </w:pPr>
      <w:r w:rsidRPr="00D541AF">
        <w:t>Eat, hydrate, take bathroom breaks</w:t>
      </w:r>
    </w:p>
    <w:p w:rsidR="0074051F" w:rsidRPr="00D541AF" w:rsidRDefault="0074051F" w:rsidP="00D541AF">
      <w:pPr>
        <w:pStyle w:val="BulletLevel1"/>
      </w:pPr>
      <w:r w:rsidRPr="00D541AF">
        <w:t>Stand up and stretch!</w:t>
      </w:r>
    </w:p>
    <w:p w:rsidR="0074051F" w:rsidRPr="00D541AF" w:rsidRDefault="0074051F" w:rsidP="00D541AF">
      <w:pPr>
        <w:pStyle w:val="BulletLevel1"/>
      </w:pPr>
      <w:r>
        <w:t>Have snacks and bevs handy</w:t>
      </w:r>
    </w:p>
    <w:p w:rsidR="0074051F" w:rsidRPr="00D541AF" w:rsidRDefault="0074051F" w:rsidP="00D541AF">
      <w:pPr>
        <w:pStyle w:val="BulletLevel1"/>
      </w:pPr>
      <w:r w:rsidRPr="00D541AF">
        <w:t>Get enough sleep</w:t>
      </w:r>
    </w:p>
    <w:p w:rsidR="0074051F" w:rsidRPr="00D541AF" w:rsidRDefault="0074051F" w:rsidP="000641C6">
      <w:pPr>
        <w:pStyle w:val="Heading1"/>
      </w:pPr>
      <w:r>
        <w:t>Ergonomics</w:t>
      </w:r>
    </w:p>
    <w:p w:rsidR="0074051F" w:rsidRPr="00D541AF" w:rsidRDefault="0074051F" w:rsidP="004E65E7">
      <w:pPr>
        <w:pStyle w:val="BulletLevel1"/>
      </w:pPr>
      <w:r w:rsidRPr="00D541AF">
        <w:t>Decent lighting</w:t>
      </w:r>
    </w:p>
    <w:p w:rsidR="0074051F" w:rsidRPr="00D541AF" w:rsidRDefault="0074051F" w:rsidP="004E65E7">
      <w:pPr>
        <w:pStyle w:val="BulletLevel1"/>
      </w:pPr>
      <w:r w:rsidRPr="00D541AF">
        <w:t>A comfortable chair</w:t>
      </w:r>
    </w:p>
    <w:p w:rsidR="0074051F" w:rsidRDefault="0074051F" w:rsidP="00D541AF">
      <w:pPr>
        <w:pStyle w:val="BulletLevel1"/>
      </w:pPr>
      <w:r w:rsidRPr="00D541AF">
        <w:t xml:space="preserve">Keyboard and monitor at the </w:t>
      </w:r>
      <w:r>
        <w:t>correct</w:t>
      </w:r>
      <w:r w:rsidRPr="00D541AF">
        <w:t xml:space="preserve"> height</w:t>
      </w:r>
      <w:r>
        <w:t>s</w:t>
      </w:r>
    </w:p>
    <w:p w:rsidR="0074051F" w:rsidRPr="00D541AF" w:rsidRDefault="0074051F" w:rsidP="00D541AF">
      <w:pPr>
        <w:pStyle w:val="BulletLevel1"/>
      </w:pPr>
      <w:r w:rsidRPr="00D541AF">
        <w:t>A good keyboard and mouse, easy to hold, tactile feedback</w:t>
      </w:r>
    </w:p>
    <w:p w:rsidR="0074051F" w:rsidRPr="00D541AF" w:rsidRDefault="0074051F" w:rsidP="004E65E7">
      <w:pPr>
        <w:pStyle w:val="BulletLevel1"/>
      </w:pPr>
      <w:r w:rsidRPr="00D541AF">
        <w:t>Large screen(s)</w:t>
      </w:r>
      <w:r>
        <w:t xml:space="preserve"> and big, </w:t>
      </w:r>
      <w:r w:rsidRPr="00D541AF">
        <w:t>clear fonts</w:t>
      </w:r>
    </w:p>
    <w:p w:rsidR="0074051F" w:rsidRPr="00D541AF" w:rsidRDefault="0074051F" w:rsidP="00D541AF">
      <w:pPr>
        <w:pStyle w:val="BulletLevel1"/>
      </w:pPr>
      <w:r w:rsidRPr="00D541AF">
        <w:t>A pleasant, context-establishing windows theme</w:t>
      </w:r>
    </w:p>
    <w:p w:rsidR="0074051F" w:rsidRPr="00D541AF" w:rsidRDefault="0074051F" w:rsidP="00D541AF">
      <w:pPr>
        <w:pStyle w:val="BulletLevel1"/>
      </w:pPr>
      <w:r w:rsidRPr="00D541AF">
        <w:t>Physical aids</w:t>
      </w:r>
      <w:r>
        <w:t xml:space="preserve"> as appropriate</w:t>
      </w:r>
    </w:p>
    <w:p w:rsidR="0074051F" w:rsidRPr="00D541AF" w:rsidRDefault="0074051F" w:rsidP="000641C6">
      <w:pPr>
        <w:pStyle w:val="BulletLevel2"/>
      </w:pPr>
      <w:r w:rsidRPr="00D541AF">
        <w:t>Reading glasses</w:t>
      </w:r>
    </w:p>
    <w:p w:rsidR="0074051F" w:rsidRPr="00D541AF" w:rsidRDefault="0074051F" w:rsidP="000641C6">
      <w:pPr>
        <w:pStyle w:val="BulletLevel2"/>
      </w:pPr>
      <w:r w:rsidRPr="00D541AF">
        <w:t>Footrest, armrest</w:t>
      </w:r>
    </w:p>
    <w:p w:rsidR="0074051F" w:rsidRPr="00D541AF" w:rsidRDefault="0074051F" w:rsidP="000641C6">
      <w:pPr>
        <w:pStyle w:val="Heading1"/>
      </w:pPr>
      <w:r w:rsidRPr="00D541AF">
        <w:t>Be t</w:t>
      </w:r>
      <w:r>
        <w:t>he Protagonist</w:t>
      </w:r>
    </w:p>
    <w:p w:rsidR="0074051F" w:rsidRPr="00D541AF" w:rsidRDefault="0074051F" w:rsidP="00D541AF">
      <w:pPr>
        <w:pStyle w:val="BulletLevel1"/>
      </w:pPr>
      <w:r w:rsidRPr="00D541AF">
        <w:t>Don't be a Hero</w:t>
      </w:r>
    </w:p>
    <w:p w:rsidR="0074051F" w:rsidRPr="00D541AF" w:rsidRDefault="0074051F" w:rsidP="00075A5B">
      <w:pPr>
        <w:pStyle w:val="BulletLevel2"/>
        <w:rPr>
          <w:b/>
        </w:rPr>
      </w:pPr>
      <w:r>
        <w:t>Works alone</w:t>
      </w:r>
    </w:p>
    <w:p w:rsidR="0074051F" w:rsidRPr="00D541AF" w:rsidRDefault="0074051F" w:rsidP="00075A5B">
      <w:pPr>
        <w:pStyle w:val="BulletLevel2"/>
      </w:pPr>
      <w:r w:rsidRPr="00D541AF">
        <w:t>Remote and Admirable</w:t>
      </w:r>
    </w:p>
    <w:p w:rsidR="0074051F" w:rsidRPr="00D541AF" w:rsidRDefault="0074051F" w:rsidP="00075A5B">
      <w:pPr>
        <w:pStyle w:val="BulletLevel2"/>
      </w:pPr>
      <w:r w:rsidRPr="00D541AF">
        <w:t>Needs superpowers</w:t>
      </w:r>
    </w:p>
    <w:p w:rsidR="0074051F" w:rsidRPr="00D541AF" w:rsidRDefault="0074051F" w:rsidP="00075A5B">
      <w:pPr>
        <w:pStyle w:val="BulletLevel2"/>
      </w:pPr>
      <w:r w:rsidRPr="00D541AF">
        <w:t>Has enemies</w:t>
      </w:r>
    </w:p>
    <w:p w:rsidR="0074051F" w:rsidRPr="00D541AF" w:rsidRDefault="0074051F" w:rsidP="00075A5B">
      <w:pPr>
        <w:pStyle w:val="BulletLevel2"/>
      </w:pPr>
      <w:r>
        <w:t>Can't afford to make mistakes</w:t>
      </w:r>
    </w:p>
    <w:p w:rsidR="0074051F" w:rsidRPr="00D541AF" w:rsidRDefault="0074051F" w:rsidP="00075A5B">
      <w:pPr>
        <w:pStyle w:val="BulletLevel2"/>
      </w:pPr>
      <w:r w:rsidRPr="00D541AF">
        <w:t>Lives and dies by their power</w:t>
      </w:r>
    </w:p>
    <w:p w:rsidR="0074051F" w:rsidRPr="00D541AF" w:rsidRDefault="0074051F" w:rsidP="00075A5B">
      <w:pPr>
        <w:pStyle w:val="BulletLevel2"/>
      </w:pPr>
      <w:r w:rsidRPr="00D541AF">
        <w:t xml:space="preserve">Often dies tragically, </w:t>
      </w:r>
      <w:r>
        <w:t xml:space="preserve">romantically, </w:t>
      </w:r>
      <w:r w:rsidRPr="00D541AF">
        <w:t>heroically</w:t>
      </w:r>
      <w:r>
        <w:t>!</w:t>
      </w:r>
    </w:p>
    <w:p w:rsidR="0074051F" w:rsidRPr="00D541AF" w:rsidRDefault="0074051F" w:rsidP="00D541AF">
      <w:pPr>
        <w:pStyle w:val="BulletLevel1"/>
      </w:pPr>
      <w:r w:rsidRPr="00D541AF">
        <w:t>Protagonist</w:t>
      </w:r>
    </w:p>
    <w:p w:rsidR="0074051F" w:rsidRDefault="0074051F" w:rsidP="000641C6">
      <w:pPr>
        <w:pStyle w:val="BulletLevel2"/>
      </w:pPr>
      <w:r>
        <w:t>Collaborates</w:t>
      </w:r>
    </w:p>
    <w:p w:rsidR="0074051F" w:rsidRPr="00D541AF" w:rsidRDefault="0074051F" w:rsidP="000641C6">
      <w:pPr>
        <w:pStyle w:val="BulletLevel2"/>
      </w:pPr>
      <w:r w:rsidRPr="00D541AF">
        <w:t>Close and Understandable</w:t>
      </w:r>
    </w:p>
    <w:p w:rsidR="0074051F" w:rsidRPr="00D541AF" w:rsidRDefault="0074051F" w:rsidP="000641C6">
      <w:pPr>
        <w:pStyle w:val="BulletLevel2"/>
      </w:pPr>
      <w:r w:rsidRPr="00D541AF">
        <w:t>Has human powers</w:t>
      </w:r>
    </w:p>
    <w:p w:rsidR="0074051F" w:rsidRPr="00D541AF" w:rsidRDefault="0074051F" w:rsidP="000641C6">
      <w:pPr>
        <w:pStyle w:val="BulletLevel2"/>
      </w:pPr>
      <w:r w:rsidRPr="00D541AF">
        <w:t xml:space="preserve">We're all rooting for </w:t>
      </w:r>
      <w:r>
        <w:t>you</w:t>
      </w:r>
    </w:p>
    <w:p w:rsidR="0074051F" w:rsidRPr="00D541AF" w:rsidRDefault="0074051F" w:rsidP="000641C6">
      <w:pPr>
        <w:pStyle w:val="BulletLevel2"/>
      </w:pPr>
      <w:r>
        <w:t>Learns by doing, sometimes has "happy accidents"</w:t>
      </w:r>
    </w:p>
    <w:p w:rsidR="0074051F" w:rsidRPr="00D541AF" w:rsidRDefault="0074051F" w:rsidP="000641C6">
      <w:pPr>
        <w:pStyle w:val="BulletLevel2"/>
      </w:pPr>
      <w:r w:rsidRPr="00D541AF">
        <w:t>Gets caught up in exciting things and has adventures</w:t>
      </w:r>
    </w:p>
    <w:p w:rsidR="0074051F" w:rsidRPr="00D541AF" w:rsidRDefault="0074051F" w:rsidP="000641C6">
      <w:pPr>
        <w:pStyle w:val="BulletLevel2"/>
      </w:pPr>
      <w:r w:rsidRPr="00D541AF">
        <w:t>Often has happy endings</w:t>
      </w:r>
    </w:p>
    <w:p w:rsidR="0074051F" w:rsidRPr="00D541AF" w:rsidRDefault="0074051F" w:rsidP="000641C6">
      <w:pPr>
        <w:pStyle w:val="Heading1"/>
      </w:pPr>
      <w:r w:rsidRPr="00D541AF">
        <w:t>Don't Worry</w:t>
      </w:r>
    </w:p>
    <w:p w:rsidR="0074051F" w:rsidRPr="00D541AF" w:rsidRDefault="0074051F" w:rsidP="00D541AF">
      <w:pPr>
        <w:pStyle w:val="BulletLevel1"/>
      </w:pPr>
      <w:r w:rsidRPr="00D541AF">
        <w:t>There's plenty for everyone</w:t>
      </w:r>
    </w:p>
    <w:p w:rsidR="0074051F" w:rsidRPr="00D541AF" w:rsidRDefault="0074051F" w:rsidP="00075A5B">
      <w:pPr>
        <w:pStyle w:val="BulletLevel1"/>
      </w:pPr>
      <w:r>
        <w:t>Ask for help</w:t>
      </w:r>
    </w:p>
    <w:p w:rsidR="0074051F" w:rsidRPr="00D541AF" w:rsidRDefault="0074051F" w:rsidP="00D541AF">
      <w:pPr>
        <w:pStyle w:val="BulletLevel1"/>
      </w:pPr>
      <w:r w:rsidRPr="00D541AF">
        <w:t>You can't break the machines</w:t>
      </w:r>
    </w:p>
    <w:p w:rsidR="0074051F" w:rsidRPr="00D541AF" w:rsidRDefault="0074051F" w:rsidP="00075A5B">
      <w:pPr>
        <w:pStyle w:val="BulletLevel2"/>
      </w:pPr>
      <w:r w:rsidRPr="00D541AF">
        <w:t>You can't break my backup repository</w:t>
      </w:r>
    </w:p>
    <w:p w:rsidR="0074051F" w:rsidRPr="00D541AF" w:rsidRDefault="0074051F" w:rsidP="00D541AF">
      <w:pPr>
        <w:pStyle w:val="BulletLevel1"/>
      </w:pPr>
      <w:r>
        <w:t>Y</w:t>
      </w:r>
      <w:r w:rsidRPr="00D541AF">
        <w:t>ou can't fail</w:t>
      </w:r>
    </w:p>
    <w:p w:rsidR="0074051F" w:rsidRPr="00D541AF" w:rsidRDefault="0074051F" w:rsidP="00D541AF">
      <w:pPr>
        <w:pStyle w:val="BulletLevel1"/>
      </w:pPr>
      <w:r w:rsidRPr="00D541AF">
        <w:t>I already made all the mistakes I could think of</w:t>
      </w:r>
    </w:p>
    <w:p w:rsidR="0074051F" w:rsidRPr="00D541AF" w:rsidRDefault="0074051F" w:rsidP="000641C6">
      <w:pPr>
        <w:pStyle w:val="BulletLevel2"/>
      </w:pPr>
      <w:r w:rsidRPr="00D541AF">
        <w:t>I left</w:t>
      </w:r>
      <w:r>
        <w:t xml:space="preserve"> some</w:t>
      </w:r>
      <w:r w:rsidRPr="00D541AF">
        <w:t xml:space="preserve"> for you so you woudn't feel left out</w:t>
      </w:r>
    </w:p>
    <w:p w:rsidR="0074051F" w:rsidRDefault="0074051F" w:rsidP="00D541AF">
      <w:pPr>
        <w:pStyle w:val="BulletLevel1"/>
      </w:pPr>
      <w:r w:rsidRPr="00D541AF">
        <w:t>Savor your successes</w:t>
      </w:r>
    </w:p>
    <w:p w:rsidR="0074051F" w:rsidRPr="00D541AF" w:rsidRDefault="0074051F" w:rsidP="000641C6">
      <w:pPr>
        <w:pStyle w:val="Heading1"/>
      </w:pPr>
      <w:r w:rsidRPr="00D541AF">
        <w:t>Things you think you'll NEVER get, but you will!</w:t>
      </w:r>
    </w:p>
    <w:p w:rsidR="0074051F" w:rsidRPr="00D541AF" w:rsidRDefault="0074051F" w:rsidP="00D541AF">
      <w:pPr>
        <w:pStyle w:val="BulletLevel1"/>
      </w:pPr>
      <w:r w:rsidRPr="00D541AF">
        <w:t>Pointers</w:t>
      </w:r>
    </w:p>
    <w:p w:rsidR="0074051F" w:rsidRPr="00D541AF" w:rsidRDefault="0074051F" w:rsidP="00D541AF">
      <w:pPr>
        <w:pStyle w:val="BulletLevel1"/>
      </w:pPr>
      <w:r w:rsidRPr="00D541AF">
        <w:t>Memory management</w:t>
      </w:r>
    </w:p>
    <w:p w:rsidR="0074051F" w:rsidRPr="00D541AF" w:rsidRDefault="0074051F" w:rsidP="00D541AF">
      <w:pPr>
        <w:pStyle w:val="BulletLevel1"/>
      </w:pPr>
      <w:r w:rsidRPr="00D541AF">
        <w:t>Thread synchronization</w:t>
      </w:r>
    </w:p>
    <w:p w:rsidR="0074051F" w:rsidRPr="00D541AF" w:rsidRDefault="0074051F" w:rsidP="00D541AF">
      <w:pPr>
        <w:pStyle w:val="BulletLevel1"/>
      </w:pPr>
      <w:r w:rsidRPr="00D541AF">
        <w:t>Templates</w:t>
      </w:r>
    </w:p>
    <w:p w:rsidR="0074051F" w:rsidRPr="00D541AF" w:rsidRDefault="0074051F" w:rsidP="000641C6">
      <w:pPr>
        <w:pStyle w:val="Heading1"/>
      </w:pPr>
      <w:r w:rsidRPr="00D541AF">
        <w:t>Analyzing a Problem</w:t>
      </w:r>
    </w:p>
    <w:p w:rsidR="0074051F" w:rsidRPr="00D541AF" w:rsidRDefault="0074051F" w:rsidP="000641C6">
      <w:pPr>
        <w:pStyle w:val="BulletLevel1"/>
      </w:pPr>
      <w:r w:rsidRPr="00D541AF">
        <w:t>Take time to Think</w:t>
      </w:r>
    </w:p>
    <w:p w:rsidR="0074051F" w:rsidRPr="00D541AF" w:rsidRDefault="0074051F" w:rsidP="000641C6">
      <w:pPr>
        <w:pStyle w:val="BulletLevel2"/>
      </w:pPr>
      <w:r w:rsidRPr="00D541AF">
        <w:t>Go slow</w:t>
      </w:r>
    </w:p>
    <w:p w:rsidR="0074051F" w:rsidRPr="00D541AF" w:rsidRDefault="0074051F" w:rsidP="000641C6">
      <w:pPr>
        <w:pStyle w:val="BulletLevel2"/>
      </w:pPr>
      <w:r w:rsidRPr="00D541AF">
        <w:t>Don't start coding immediately</w:t>
      </w:r>
    </w:p>
    <w:p w:rsidR="0074051F" w:rsidRPr="00D541AF" w:rsidRDefault="0074051F" w:rsidP="003B3271">
      <w:pPr>
        <w:pStyle w:val="BulletLevel1"/>
      </w:pPr>
      <w:r w:rsidRPr="00D541AF">
        <w:t>Make a plan</w:t>
      </w:r>
    </w:p>
    <w:p w:rsidR="0074051F" w:rsidRPr="00D541AF" w:rsidRDefault="0074051F" w:rsidP="003B3271">
      <w:pPr>
        <w:pStyle w:val="BulletLevel2"/>
      </w:pPr>
      <w:r w:rsidRPr="00D541AF">
        <w:t>Decide WHAT you want as an end result</w:t>
      </w:r>
    </w:p>
    <w:p w:rsidR="0074051F" w:rsidRPr="00D541AF" w:rsidRDefault="0074051F" w:rsidP="003B3271">
      <w:pPr>
        <w:pStyle w:val="BulletLevel2"/>
      </w:pPr>
      <w:r w:rsidRPr="00D541AF">
        <w:t xml:space="preserve">Analyze HOW to get it </w:t>
      </w:r>
    </w:p>
    <w:p w:rsidR="0074051F" w:rsidRPr="00D541AF" w:rsidRDefault="0074051F" w:rsidP="003B3271">
      <w:pPr>
        <w:pStyle w:val="BulletLevel2"/>
      </w:pPr>
      <w:r w:rsidRPr="00D541AF">
        <w:t>Consider WHY you should choose one way over another</w:t>
      </w:r>
    </w:p>
    <w:p w:rsidR="0074051F" w:rsidRPr="00D541AF" w:rsidRDefault="0074051F" w:rsidP="00D541AF">
      <w:pPr>
        <w:pStyle w:val="BulletLevel1"/>
      </w:pPr>
      <w:r w:rsidRPr="00D541AF">
        <w:t>Pick problem apart and think about ONE small, concrete thing</w:t>
      </w:r>
    </w:p>
    <w:p w:rsidR="0074051F" w:rsidRDefault="0074051F" w:rsidP="000641C6">
      <w:pPr>
        <w:pStyle w:val="BulletLevel2"/>
      </w:pPr>
      <w:r>
        <w:t>Big puzzles are made up of little pieces - find one</w:t>
      </w:r>
    </w:p>
    <w:p w:rsidR="0074051F" w:rsidRPr="00D541AF" w:rsidRDefault="0074051F" w:rsidP="000641C6">
      <w:pPr>
        <w:pStyle w:val="BulletLevel2"/>
      </w:pPr>
      <w:r w:rsidRPr="00D541AF">
        <w:t>W</w:t>
      </w:r>
      <w:r>
        <w:t>riting one tiny function can help crystallize ideas</w:t>
      </w:r>
    </w:p>
    <w:p w:rsidR="0074051F" w:rsidRDefault="0074051F" w:rsidP="00D541AF">
      <w:pPr>
        <w:pStyle w:val="BulletLevel1"/>
      </w:pPr>
      <w:r>
        <w:t>Use your crafty skills</w:t>
      </w:r>
    </w:p>
    <w:p w:rsidR="0074051F" w:rsidRDefault="0074051F" w:rsidP="000641C6">
      <w:pPr>
        <w:pStyle w:val="BulletLevel2"/>
      </w:pPr>
      <w:r>
        <w:t>Use //comments to brainstorm and organize program flow</w:t>
      </w:r>
    </w:p>
    <w:p w:rsidR="0074051F" w:rsidRPr="00D541AF" w:rsidRDefault="0074051F" w:rsidP="000641C6">
      <w:pPr>
        <w:pStyle w:val="BulletLevel2"/>
      </w:pPr>
      <w:r w:rsidRPr="00D541AF">
        <w:t>Draw a sketch or a diagram</w:t>
      </w:r>
    </w:p>
    <w:p w:rsidR="0074051F" w:rsidRPr="00D541AF" w:rsidRDefault="0074051F" w:rsidP="000641C6">
      <w:pPr>
        <w:pStyle w:val="BulletLevel2"/>
      </w:pPr>
      <w:r w:rsidRPr="00D541AF">
        <w:t>Make a physical model</w:t>
      </w:r>
    </w:p>
    <w:p w:rsidR="0074051F" w:rsidRPr="00D541AF" w:rsidRDefault="0074051F" w:rsidP="000641C6">
      <w:pPr>
        <w:pStyle w:val="BulletLevel2"/>
      </w:pPr>
      <w:r>
        <w:t>Make it personal - f</w:t>
      </w:r>
      <w:r w:rsidRPr="00D541AF">
        <w:t>ind an analog in human interactions</w:t>
      </w:r>
      <w:r>
        <w:t xml:space="preserve"> or your own life</w:t>
      </w:r>
    </w:p>
    <w:p w:rsidR="0074051F" w:rsidRDefault="0074051F" w:rsidP="00D541AF">
      <w:pPr>
        <w:pStyle w:val="BulletLevel1"/>
      </w:pPr>
      <w:r>
        <w:t>Be on the lookout for similar problems</w:t>
      </w:r>
    </w:p>
    <w:p w:rsidR="0074051F" w:rsidRDefault="0074051F" w:rsidP="003B3271">
      <w:pPr>
        <w:pStyle w:val="BulletLevel2"/>
      </w:pPr>
      <w:r>
        <w:t>Have I seen something like this before?</w:t>
      </w:r>
    </w:p>
    <w:p w:rsidR="0074051F" w:rsidRPr="00D541AF" w:rsidRDefault="0074051F" w:rsidP="003B3271">
      <w:pPr>
        <w:pStyle w:val="BulletLevel2"/>
        <w:rPr>
          <w:b/>
        </w:rPr>
      </w:pPr>
      <w:r>
        <w:t>Look at other people's code</w:t>
      </w:r>
    </w:p>
    <w:p w:rsidR="0074051F" w:rsidRDefault="0074051F" w:rsidP="00D541AF">
      <w:pPr>
        <w:pStyle w:val="BulletLevel1"/>
      </w:pPr>
      <w:r w:rsidRPr="00D541AF">
        <w:t>Don't worry about "elegant" and "efficient" until you have to</w:t>
      </w:r>
    </w:p>
    <w:p w:rsidR="0074051F" w:rsidRDefault="0074051F" w:rsidP="00D541AF">
      <w:pPr>
        <w:pStyle w:val="BulletLevel1"/>
      </w:pPr>
      <w:r>
        <w:t>Throw Stuff Away</w:t>
      </w:r>
    </w:p>
    <w:sectPr w:rsidR="0074051F" w:rsidSect="00414963">
      <w:headerReference w:type="default" r:id="rId7"/>
      <w:footerReference w:type="default" r:id="rId8"/>
      <w:pgSz w:w="12240" w:h="15840" w:code="1"/>
      <w:pgMar w:top="720" w:right="1080" w:bottom="720" w:left="1080" w:header="36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051F" w:rsidRDefault="0074051F">
      <w:r>
        <w:separator/>
      </w:r>
    </w:p>
  </w:endnote>
  <w:endnote w:type="continuationSeparator" w:id="0">
    <w:p w:rsidR="0074051F" w:rsidRDefault="007405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o Heavy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51F" w:rsidRDefault="0074051F" w:rsidP="0042638A">
    <w:pPr>
      <w:pStyle w:val="Footer"/>
      <w:tabs>
        <w:tab w:val="clear" w:pos="8640"/>
        <w:tab w:val="right" w:pos="10080"/>
      </w:tabs>
    </w:pPr>
    <w:r>
      <w:t xml:space="preserve">Revision </w:t>
    </w:r>
    <w:fldSimple w:instr=" DOCPROPERTY  RevisionNumber  \* MERGEFORMAT ">
      <w:r>
        <w:t>1</w:t>
      </w:r>
    </w:fldSimple>
    <w:r>
      <w:tab/>
    </w:r>
    <w:r>
      <w:tab/>
    </w:r>
    <w:fldSimple w:instr=" PAGE  \* ArabicDash ">
      <w:r>
        <w:rPr>
          <w:noProof/>
        </w:rPr>
        <w:t>- 9 -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051F" w:rsidRDefault="0074051F">
      <w:r>
        <w:separator/>
      </w:r>
    </w:p>
  </w:footnote>
  <w:footnote w:type="continuationSeparator" w:id="0">
    <w:p w:rsidR="0074051F" w:rsidRDefault="007405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51F" w:rsidRDefault="0074051F" w:rsidP="0042638A">
    <w:pPr>
      <w:pStyle w:val="Header"/>
      <w:tabs>
        <w:tab w:val="clear" w:pos="8640"/>
        <w:tab w:val="right" w:pos="10080"/>
      </w:tabs>
    </w:pPr>
    <w:fldSimple w:instr=" TITLE   \* MERGEFORMAT ">
      <w:r>
        <w:t>How to Learn C++</w:t>
      </w:r>
    </w:fldSimple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F3C60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9154DF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AB2C69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8264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E506B2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894D0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602D9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31E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058B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106D4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9828D34A"/>
    <w:name w:val="WW8Num1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6"/>
      </w:rPr>
    </w:lvl>
    <w:lvl w:ilvl="1">
      <w:start w:val="1"/>
      <w:numFmt w:val="bullet"/>
      <w:pStyle w:val="BulletLevel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pStyle w:val="BulletLevel3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2">
    <w:nsid w:val="0B9C0BD8"/>
    <w:multiLevelType w:val="multilevel"/>
    <w:tmpl w:val="4F3E517A"/>
    <w:lvl w:ilvl="0">
      <w:start w:val="1"/>
      <w:numFmt w:val="none"/>
      <w:suff w:val="space"/>
      <w:lvlText w:val=""/>
      <w:lvlJc w:val="left"/>
      <w:rPr>
        <w:rFonts w:cs="Times New Roman"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pPr>
        <w:ind w:left="720" w:hanging="432"/>
      </w:pPr>
      <w:rPr>
        <w:rFonts w:cs="Times New Roman"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 w:hint="default"/>
      </w:rPr>
    </w:lvl>
  </w:abstractNum>
  <w:abstractNum w:abstractNumId="13">
    <w:nsid w:val="158F336F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cs="Times New Roman"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cs="Times New Roman"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 w:hint="default"/>
      </w:rPr>
    </w:lvl>
  </w:abstractNum>
  <w:abstractNum w:abstractNumId="14">
    <w:nsid w:val="1EDC12DB"/>
    <w:multiLevelType w:val="multilevel"/>
    <w:tmpl w:val="3656E4CA"/>
    <w:lvl w:ilvl="0">
      <w:start w:val="1"/>
      <w:numFmt w:val="none"/>
      <w:suff w:val="space"/>
      <w:lvlText w:val=""/>
      <w:lvlJc w:val="left"/>
      <w:rPr>
        <w:rFonts w:cs="Times New Roman" w:hint="default"/>
      </w:rPr>
    </w:lvl>
    <w:lvl w:ilvl="1">
      <w:start w:val="1"/>
      <w:numFmt w:val="decimalZero"/>
      <w:suff w:val="nothing"/>
      <w:lvlText w:val="Section %1.%2"/>
      <w:lvlJc w:val="left"/>
      <w:rPr>
        <w:rFonts w:cs="Times New Roman"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cs="Times New Roman"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cs="Times New Roman"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 w:hint="default"/>
      </w:rPr>
    </w:lvl>
  </w:abstractNum>
  <w:abstractNum w:abstractNumId="15">
    <w:nsid w:val="2C964060"/>
    <w:multiLevelType w:val="multilevel"/>
    <w:tmpl w:val="43185B3C"/>
    <w:lvl w:ilvl="0">
      <w:start w:val="1"/>
      <w:numFmt w:val="decimal"/>
      <w:suff w:val="nothing"/>
      <w:lvlText w:val="Unit %1"/>
      <w:lvlJc w:val="left"/>
      <w:rPr>
        <w:rFonts w:cs="Times New Roman" w:hint="default"/>
      </w:rPr>
    </w:lvl>
    <w:lvl w:ilvl="1">
      <w:start w:val="1"/>
      <w:numFmt w:val="decimal"/>
      <w:suff w:val="nothing"/>
      <w:lvlText w:val="Unit %2"/>
      <w:lvlJc w:val="left"/>
      <w:rPr>
        <w:rFonts w:cs="Times New Roman"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 w:hint="default"/>
      </w:rPr>
    </w:lvl>
  </w:abstractNum>
  <w:abstractNum w:abstractNumId="16">
    <w:nsid w:val="336556BA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cs="Times New Roman" w:hint="default"/>
      </w:rPr>
    </w:lvl>
    <w:lvl w:ilvl="1">
      <w:start w:val="1"/>
      <w:numFmt w:val="decimalZero"/>
      <w:suff w:val="nothing"/>
      <w:lvlText w:val="Section %1"/>
      <w:lvlJc w:val="left"/>
      <w:rPr>
        <w:rFonts w:cs="Times New Roman"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 w:hint="default"/>
      </w:rPr>
    </w:lvl>
  </w:abstractNum>
  <w:abstractNum w:abstractNumId="17">
    <w:nsid w:val="37073E4B"/>
    <w:multiLevelType w:val="multilevel"/>
    <w:tmpl w:val="8DDCB7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2754EB4"/>
    <w:multiLevelType w:val="multilevel"/>
    <w:tmpl w:val="63F07DF6"/>
    <w:lvl w:ilvl="0">
      <w:start w:val="1"/>
      <w:numFmt w:val="decimal"/>
      <w:lvlText w:val="Module %1 - "/>
      <w:lvlJc w:val="left"/>
      <w:pPr>
        <w:tabs>
          <w:tab w:val="num" w:pos="1440"/>
        </w:tabs>
      </w:pPr>
      <w:rPr>
        <w:rFonts w:cs="Times New Roman"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cs="Times New Roman"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 w:hint="default"/>
      </w:rPr>
    </w:lvl>
  </w:abstractNum>
  <w:abstractNum w:abstractNumId="19">
    <w:nsid w:val="47CE7661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cs="Times New Roman" w:hint="default"/>
      </w:rPr>
    </w:lvl>
    <w:lvl w:ilvl="1">
      <w:start w:val="1"/>
      <w:numFmt w:val="decimalZero"/>
      <w:suff w:val="nothing"/>
      <w:lvlText w:val="Section %1"/>
      <w:lvlJc w:val="left"/>
      <w:rPr>
        <w:rFonts w:cs="Times New Roman"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 w:hint="default"/>
      </w:rPr>
    </w:lvl>
  </w:abstractNum>
  <w:abstractNum w:abstractNumId="20">
    <w:nsid w:val="494B7870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cs="Times New Roman" w:hint="default"/>
      </w:rPr>
    </w:lvl>
    <w:lvl w:ilvl="1">
      <w:start w:val="1"/>
      <w:numFmt w:val="decimalZero"/>
      <w:suff w:val="nothing"/>
      <w:lvlText w:val="Section %1"/>
      <w:lvlJc w:val="left"/>
      <w:rPr>
        <w:rFonts w:cs="Times New Roman"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 w:hint="default"/>
      </w:rPr>
    </w:lvl>
  </w:abstractNum>
  <w:abstractNum w:abstractNumId="21">
    <w:nsid w:val="4F485607"/>
    <w:multiLevelType w:val="multilevel"/>
    <w:tmpl w:val="6CAEB2F6"/>
    <w:lvl w:ilvl="0">
      <w:start w:val="1"/>
      <w:numFmt w:val="decimal"/>
      <w:suff w:val="space"/>
      <w:lvlText w:val="Unit %1"/>
      <w:lvlJc w:val="left"/>
      <w:rPr>
        <w:rFonts w:cs="Times New Roman"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cs="Times New Roman"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 w:hint="default"/>
      </w:rPr>
    </w:lvl>
  </w:abstractNum>
  <w:abstractNum w:abstractNumId="22">
    <w:nsid w:val="52D21090"/>
    <w:multiLevelType w:val="multilevel"/>
    <w:tmpl w:val="6EC4F294"/>
    <w:lvl w:ilvl="0">
      <w:start w:val="1"/>
      <w:numFmt w:val="decimal"/>
      <w:suff w:val="space"/>
      <w:lvlText w:val="Unit %1"/>
      <w:lvlJc w:val="left"/>
      <w:rPr>
        <w:rFonts w:cs="Times New Roman"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cs="Times New Roman"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 w:hint="default"/>
      </w:rPr>
    </w:lvl>
  </w:abstractNum>
  <w:abstractNum w:abstractNumId="23">
    <w:nsid w:val="532F06E9"/>
    <w:multiLevelType w:val="multilevel"/>
    <w:tmpl w:val="EF9E0DA4"/>
    <w:lvl w:ilvl="0">
      <w:start w:val="1"/>
      <w:numFmt w:val="decimal"/>
      <w:suff w:val="space"/>
      <w:lvlText w:val="Section %1"/>
      <w:lvlJc w:val="left"/>
      <w:rPr>
        <w:rFonts w:cs="Times New Roman"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cs="Times New Roman"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 w:hint="default"/>
      </w:rPr>
    </w:lvl>
  </w:abstractNum>
  <w:abstractNum w:abstractNumId="24">
    <w:nsid w:val="5C0D2B87"/>
    <w:multiLevelType w:val="multilevel"/>
    <w:tmpl w:val="42841D96"/>
    <w:lvl w:ilvl="0">
      <w:start w:val="1"/>
      <w:numFmt w:val="decimal"/>
      <w:pStyle w:val="Title-Unit"/>
      <w:suff w:val="nothing"/>
      <w:lvlText w:val="Unit %1"/>
      <w:lvlJc w:val="left"/>
      <w:rPr>
        <w:rFonts w:cs="Times New Roman" w:hint="default"/>
      </w:rPr>
    </w:lvl>
    <w:lvl w:ilvl="1">
      <w:start w:val="1"/>
      <w:numFmt w:val="decimal"/>
      <w:pStyle w:val="Title-Unit"/>
      <w:suff w:val="nothing"/>
      <w:lvlText w:val="Module %2"/>
      <w:lvlJc w:val="left"/>
      <w:rPr>
        <w:rFonts w:cs="Times New Roman" w:hint="default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  <w:rPr>
        <w:rFonts w:cs="Times New Roman"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 w:hint="default"/>
      </w:rPr>
    </w:lvl>
  </w:abstractNum>
  <w:abstractNum w:abstractNumId="25">
    <w:nsid w:val="69BA430B"/>
    <w:multiLevelType w:val="multilevel"/>
    <w:tmpl w:val="36D4B5D2"/>
    <w:lvl w:ilvl="0">
      <w:start w:val="1"/>
      <w:numFmt w:val="decimal"/>
      <w:suff w:val="nothing"/>
      <w:lvlText w:val="Unit %1"/>
      <w:lvlJc w:val="left"/>
      <w:rPr>
        <w:rFonts w:cs="Times New Roman"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cs="Times New Roman"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 w:hint="default"/>
      </w:rPr>
    </w:lvl>
  </w:abstractNum>
  <w:abstractNum w:abstractNumId="26">
    <w:nsid w:val="70E95797"/>
    <w:multiLevelType w:val="multilevel"/>
    <w:tmpl w:val="1A9C44A8"/>
    <w:lvl w:ilvl="0">
      <w:start w:val="1"/>
      <w:numFmt w:val="none"/>
      <w:suff w:val="space"/>
      <w:lvlText w:val=""/>
      <w:lvlJc w:val="left"/>
      <w:rPr>
        <w:rFonts w:cs="Times New Roman" w:hint="default"/>
      </w:rPr>
    </w:lvl>
    <w:lvl w:ilvl="1">
      <w:start w:val="1"/>
      <w:numFmt w:val="decimalZero"/>
      <w:suff w:val="nothing"/>
      <w:lvlText w:val="Section %1.%2"/>
      <w:lvlJc w:val="left"/>
      <w:rPr>
        <w:rFonts w:cs="Times New Roman" w:hint="default"/>
      </w:rPr>
    </w:lvl>
    <w:lvl w:ilvl="2">
      <w:start w:val="1"/>
      <w:numFmt w:val="decimal"/>
      <w:suff w:val="nothing"/>
      <w:lvlText w:val="%3.%2"/>
      <w:lvlJc w:val="left"/>
      <w:pPr>
        <w:ind w:left="720" w:hanging="432"/>
      </w:pPr>
      <w:rPr>
        <w:rFonts w:cs="Times New Roman"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cs="Times New Roman"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 w:hint="default"/>
      </w:rPr>
    </w:lvl>
  </w:abstractNum>
  <w:abstractNum w:abstractNumId="27">
    <w:nsid w:val="75D00AD4"/>
    <w:multiLevelType w:val="multilevel"/>
    <w:tmpl w:val="A874F12E"/>
    <w:lvl w:ilvl="0">
      <w:start w:val="1"/>
      <w:numFmt w:val="none"/>
      <w:pStyle w:val="Title-Section"/>
      <w:suff w:val="space"/>
      <w:lvlText w:val=""/>
      <w:lvlJc w:val="left"/>
      <w:rPr>
        <w:rFonts w:cs="Times New Roman" w:hint="default"/>
      </w:rPr>
    </w:lvl>
    <w:lvl w:ilvl="1">
      <w:start w:val="1"/>
      <w:numFmt w:val="decimalZero"/>
      <w:suff w:val="nothing"/>
      <w:lvlText w:val="Section %1.%2"/>
      <w:lvlJc w:val="left"/>
      <w:rPr>
        <w:rFonts w:cs="Times New Roman" w:hint="default"/>
      </w:rPr>
    </w:lvl>
    <w:lvl w:ilvl="2">
      <w:start w:val="1"/>
      <w:numFmt w:val="decimal"/>
      <w:pStyle w:val="Title-Section"/>
      <w:suff w:val="nothing"/>
      <w:lvlText w:val="Section %3.%2"/>
      <w:lvlJc w:val="left"/>
      <w:pPr>
        <w:ind w:left="720" w:hanging="432"/>
      </w:pPr>
      <w:rPr>
        <w:rFonts w:cs="Times New Roman" w:hint="default"/>
      </w:rPr>
    </w:lvl>
    <w:lvl w:ilvl="3">
      <w:start w:val="1"/>
      <w:numFmt w:val="none"/>
      <w:pStyle w:val="Title-Page"/>
      <w:lvlText w:val=""/>
      <w:lvlJc w:val="right"/>
      <w:pPr>
        <w:tabs>
          <w:tab w:val="num" w:pos="864"/>
        </w:tabs>
        <w:ind w:left="864" w:hanging="144"/>
      </w:pPr>
      <w:rPr>
        <w:rFonts w:cs="Times New Roman" w:hint="default"/>
      </w:r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  <w:rPr>
        <w:rFonts w:cs="Times New Roman" w:hint="default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  <w:rPr>
        <w:rFonts w:cs="Times New Roman" w:hint="default"/>
      </w:r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  <w:rPr>
        <w:rFonts w:cs="Times New Roman" w:hint="default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  <w:rPr>
        <w:rFonts w:cs="Times New Roman" w:hint="default"/>
      </w:r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  <w:rPr>
        <w:rFonts w:cs="Times New Roman" w:hint="default"/>
      </w:rPr>
    </w:lvl>
  </w:abstractNum>
  <w:abstractNum w:abstractNumId="28">
    <w:nsid w:val="7AA84C8B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cs="Times New Roman"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cs="Times New Roman"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 w:hint="default"/>
      </w:rPr>
    </w:lvl>
  </w:abstractNum>
  <w:num w:numId="1">
    <w:abstractNumId w:val="10"/>
  </w:num>
  <w:num w:numId="2">
    <w:abstractNumId w:val="11"/>
  </w:num>
  <w:num w:numId="3">
    <w:abstractNumId w:val="24"/>
  </w:num>
  <w:num w:numId="4">
    <w:abstractNumId w:val="18"/>
  </w:num>
  <w:num w:numId="5">
    <w:abstractNumId w:val="28"/>
  </w:num>
  <w:num w:numId="6">
    <w:abstractNumId w:val="13"/>
  </w:num>
  <w:num w:numId="7">
    <w:abstractNumId w:val="23"/>
  </w:num>
  <w:num w:numId="8">
    <w:abstractNumId w:val="21"/>
  </w:num>
  <w:num w:numId="9">
    <w:abstractNumId w:val="27"/>
  </w:num>
  <w:num w:numId="10">
    <w:abstractNumId w:val="22"/>
  </w:num>
  <w:num w:numId="11">
    <w:abstractNumId w:val="12"/>
  </w:num>
  <w:num w:numId="12">
    <w:abstractNumId w:val="25"/>
  </w:num>
  <w:num w:numId="13">
    <w:abstractNumId w:val="16"/>
  </w:num>
  <w:num w:numId="14">
    <w:abstractNumId w:val="19"/>
  </w:num>
  <w:num w:numId="15">
    <w:abstractNumId w:val="26"/>
  </w:num>
  <w:num w:numId="16">
    <w:abstractNumId w:val="20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7"/>
  </w:num>
  <w:num w:numId="28">
    <w:abstractNumId w:val="14"/>
  </w:num>
  <w:num w:numId="2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isplayBackgroundShape/>
  <w:attachedTemplate r:id="rId1"/>
  <w:stylePaneFormatFilter w:val="1F08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541AF"/>
    <w:rsid w:val="000138E5"/>
    <w:rsid w:val="000354D3"/>
    <w:rsid w:val="000641C6"/>
    <w:rsid w:val="00074E4B"/>
    <w:rsid w:val="00075A5B"/>
    <w:rsid w:val="000C60EE"/>
    <w:rsid w:val="000D5569"/>
    <w:rsid w:val="000D7475"/>
    <w:rsid w:val="001C676E"/>
    <w:rsid w:val="001E5DBB"/>
    <w:rsid w:val="001E7C75"/>
    <w:rsid w:val="0020215E"/>
    <w:rsid w:val="002065D2"/>
    <w:rsid w:val="002455F1"/>
    <w:rsid w:val="00253DFB"/>
    <w:rsid w:val="00386FF3"/>
    <w:rsid w:val="003A1071"/>
    <w:rsid w:val="003A6E6B"/>
    <w:rsid w:val="003B3271"/>
    <w:rsid w:val="004022D3"/>
    <w:rsid w:val="00414963"/>
    <w:rsid w:val="0042638A"/>
    <w:rsid w:val="00460FED"/>
    <w:rsid w:val="004C6F9C"/>
    <w:rsid w:val="004E2980"/>
    <w:rsid w:val="004E65E7"/>
    <w:rsid w:val="00505355"/>
    <w:rsid w:val="005A0DFA"/>
    <w:rsid w:val="00656978"/>
    <w:rsid w:val="00683DC5"/>
    <w:rsid w:val="006F3FE0"/>
    <w:rsid w:val="00731464"/>
    <w:rsid w:val="00735B9A"/>
    <w:rsid w:val="007360F7"/>
    <w:rsid w:val="0074051F"/>
    <w:rsid w:val="00757DAB"/>
    <w:rsid w:val="007741C6"/>
    <w:rsid w:val="00796A48"/>
    <w:rsid w:val="007A48AF"/>
    <w:rsid w:val="007C4F76"/>
    <w:rsid w:val="0083244F"/>
    <w:rsid w:val="00846493"/>
    <w:rsid w:val="00874804"/>
    <w:rsid w:val="008951F2"/>
    <w:rsid w:val="008A7977"/>
    <w:rsid w:val="00922D98"/>
    <w:rsid w:val="00944CD4"/>
    <w:rsid w:val="009A64F1"/>
    <w:rsid w:val="00A40FD3"/>
    <w:rsid w:val="00A54274"/>
    <w:rsid w:val="00A908A8"/>
    <w:rsid w:val="00AA038E"/>
    <w:rsid w:val="00AA0A51"/>
    <w:rsid w:val="00BC2A9A"/>
    <w:rsid w:val="00CC539D"/>
    <w:rsid w:val="00D0122F"/>
    <w:rsid w:val="00D4758C"/>
    <w:rsid w:val="00D50E7B"/>
    <w:rsid w:val="00D541AF"/>
    <w:rsid w:val="00D95C94"/>
    <w:rsid w:val="00D97680"/>
    <w:rsid w:val="00E352A1"/>
    <w:rsid w:val="00E37017"/>
    <w:rsid w:val="00EB0A1C"/>
    <w:rsid w:val="00EB3AEF"/>
    <w:rsid w:val="00EC6988"/>
    <w:rsid w:val="00ED4AD3"/>
    <w:rsid w:val="00F17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semiHidden="0" w:uiPriority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6F3FE0"/>
    <w:pPr>
      <w:suppressAutoHyphens/>
    </w:pPr>
    <w:rPr>
      <w:rFonts w:eastAsia="MS Mincho"/>
      <w:sz w:val="24"/>
      <w:szCs w:val="24"/>
    </w:rPr>
  </w:style>
  <w:style w:type="paragraph" w:styleId="Heading1">
    <w:name w:val="heading 1"/>
    <w:basedOn w:val="Title-Page"/>
    <w:next w:val="Heading2"/>
    <w:link w:val="Heading1Char"/>
    <w:uiPriority w:val="99"/>
    <w:qFormat/>
    <w:rsid w:val="006F3FE0"/>
    <w:pPr>
      <w:outlineLvl w:val="0"/>
    </w:pPr>
  </w:style>
  <w:style w:type="paragraph" w:styleId="Heading2">
    <w:name w:val="heading 2"/>
    <w:basedOn w:val="BulletLevel1"/>
    <w:link w:val="Heading2Char"/>
    <w:uiPriority w:val="99"/>
    <w:qFormat/>
    <w:rsid w:val="006F3FE0"/>
    <w:pPr>
      <w:outlineLvl w:val="1"/>
    </w:pPr>
  </w:style>
  <w:style w:type="paragraph" w:styleId="Heading3">
    <w:name w:val="heading 3"/>
    <w:basedOn w:val="BulletLevel3"/>
    <w:link w:val="Heading3Char"/>
    <w:uiPriority w:val="99"/>
    <w:qFormat/>
    <w:rsid w:val="006F3FE0"/>
    <w:pPr>
      <w:keepNext/>
      <w:numPr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F3FE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F3FE0"/>
    <w:pPr>
      <w:numPr>
        <w:ilvl w:val="4"/>
        <w:numId w:val="2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F3FE0"/>
    <w:pPr>
      <w:numPr>
        <w:ilvl w:val="5"/>
        <w:numId w:val="2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F3FE0"/>
    <w:pPr>
      <w:numPr>
        <w:ilvl w:val="6"/>
        <w:numId w:val="29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6F3FE0"/>
    <w:pPr>
      <w:numPr>
        <w:ilvl w:val="7"/>
        <w:numId w:val="29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6F3FE0"/>
    <w:pPr>
      <w:numPr>
        <w:ilvl w:val="8"/>
        <w:numId w:val="2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99"/>
    <w:semiHidden/>
    <w:rsid w:val="006F3FE0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Lato Heavy" w:eastAsia="MS Mincho" w:hAnsi="Lato Heavy" w:cs="Arial"/>
      <w:bCs/>
      <w:sz w:val="48"/>
      <w:lang w:val="en-US" w:eastAsia="ja-JP" w:bidi="ar-SA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Lato" w:eastAsia="MS Mincho" w:hAnsi="Lato" w:cs="Lato"/>
      <w:b/>
      <w:bCs/>
      <w:sz w:val="36"/>
      <w:szCs w:val="36"/>
      <w:lang w:val="en-US" w:eastAsia="ja-JP" w:bidi="ar-SA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Arial" w:eastAsia="MS Mincho" w:hAnsi="Arial" w:cs="Arial"/>
      <w:b/>
      <w:bCs/>
      <w:sz w:val="26"/>
      <w:szCs w:val="26"/>
      <w:lang w:val="en-US" w:eastAsia="ja-JP" w:bidi="ar-SA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eastAsia="MS Mincho" w:cs="Times New Roman"/>
      <w:b/>
      <w:bCs/>
      <w:sz w:val="28"/>
      <w:szCs w:val="28"/>
      <w:lang w:val="en-US" w:eastAsia="ja-JP" w:bidi="ar-SA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eastAsia="MS Mincho" w:cs="Times New Roman"/>
      <w:b/>
      <w:bCs/>
      <w:i/>
      <w:iCs/>
      <w:sz w:val="26"/>
      <w:szCs w:val="26"/>
      <w:lang w:val="en-US" w:eastAsia="ja-JP" w:bidi="ar-SA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eastAsia="MS Mincho" w:cs="Times New Roman"/>
      <w:b/>
      <w:bCs/>
      <w:sz w:val="22"/>
      <w:szCs w:val="22"/>
      <w:lang w:val="en-US" w:eastAsia="ja-JP" w:bidi="ar-SA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eastAsia="MS Mincho" w:cs="Times New Roman"/>
      <w:sz w:val="24"/>
      <w:szCs w:val="24"/>
      <w:lang w:val="en-US" w:eastAsia="ja-JP" w:bidi="ar-SA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Pr>
      <w:rFonts w:eastAsia="MS Mincho" w:cs="Times New Roman"/>
      <w:i/>
      <w:iCs/>
      <w:sz w:val="24"/>
      <w:szCs w:val="24"/>
      <w:lang w:val="en-US" w:eastAsia="ja-JP" w:bidi="ar-SA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Pr>
      <w:rFonts w:ascii="Arial" w:eastAsia="MS Mincho" w:hAnsi="Arial" w:cs="Arial"/>
      <w:sz w:val="22"/>
      <w:szCs w:val="22"/>
      <w:lang w:val="en-US" w:eastAsia="ja-JP" w:bidi="ar-SA"/>
    </w:rPr>
  </w:style>
  <w:style w:type="paragraph" w:customStyle="1" w:styleId="Title-Section">
    <w:name w:val="Title - Section"/>
    <w:basedOn w:val="Normal"/>
    <w:next w:val="Title-Page"/>
    <w:uiPriority w:val="99"/>
    <w:rsid w:val="006F3FE0"/>
    <w:pPr>
      <w:pageBreakBefore/>
      <w:numPr>
        <w:ilvl w:val="2"/>
        <w:numId w:val="29"/>
      </w:numPr>
      <w:spacing w:before="2880" w:line="480" w:lineRule="auto"/>
      <w:jc w:val="center"/>
    </w:pPr>
    <w:rPr>
      <w:rFonts w:ascii="Lato Heavy" w:hAnsi="Lato Heavy" w:cs="Courier New"/>
      <w:sz w:val="48"/>
      <w:szCs w:val="20"/>
    </w:rPr>
  </w:style>
  <w:style w:type="paragraph" w:customStyle="1" w:styleId="Title-Document">
    <w:name w:val="Title - Document"/>
    <w:basedOn w:val="Title-Section"/>
    <w:uiPriority w:val="99"/>
    <w:rsid w:val="006F3FE0"/>
    <w:pPr>
      <w:numPr>
        <w:ilvl w:val="0"/>
        <w:numId w:val="0"/>
      </w:numPr>
    </w:pPr>
    <w:rPr>
      <w:sz w:val="72"/>
    </w:rPr>
  </w:style>
  <w:style w:type="paragraph" w:customStyle="1" w:styleId="BulletLevel3">
    <w:name w:val="Bullet Level 3"/>
    <w:basedOn w:val="BulletLevel2"/>
    <w:uiPriority w:val="99"/>
    <w:rsid w:val="006F3FE0"/>
    <w:pPr>
      <w:numPr>
        <w:ilvl w:val="2"/>
      </w:numPr>
    </w:pPr>
    <w:rPr>
      <w:sz w:val="24"/>
      <w:szCs w:val="24"/>
    </w:rPr>
  </w:style>
  <w:style w:type="paragraph" w:styleId="TOC5">
    <w:name w:val="toc 5"/>
    <w:basedOn w:val="Normal"/>
    <w:next w:val="Normal"/>
    <w:autoRedefine/>
    <w:uiPriority w:val="99"/>
    <w:semiHidden/>
    <w:rsid w:val="006F3FE0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6F3FE0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6F3FE0"/>
    <w:pPr>
      <w:ind w:left="1440"/>
    </w:pPr>
    <w:rPr>
      <w:sz w:val="18"/>
      <w:szCs w:val="18"/>
    </w:rPr>
  </w:style>
  <w:style w:type="paragraph" w:customStyle="1" w:styleId="Title-TOC">
    <w:name w:val="Title - TOC"/>
    <w:basedOn w:val="Normal"/>
    <w:uiPriority w:val="99"/>
    <w:rsid w:val="006F3FE0"/>
    <w:pPr>
      <w:spacing w:after="480"/>
      <w:jc w:val="center"/>
    </w:pPr>
    <w:rPr>
      <w:rFonts w:ascii="Lato Black" w:hAnsi="Lato Black"/>
      <w:sz w:val="28"/>
      <w:u w:val="single"/>
    </w:rPr>
  </w:style>
  <w:style w:type="paragraph" w:styleId="BodyText">
    <w:name w:val="Body Text"/>
    <w:basedOn w:val="Normal"/>
    <w:link w:val="BodyTextChar"/>
    <w:uiPriority w:val="99"/>
    <w:rsid w:val="006F3FE0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eastAsia="MS Mincho" w:cs="Times New Roman"/>
      <w:sz w:val="24"/>
      <w:szCs w:val="24"/>
      <w:lang w:val="en-US" w:eastAsia="ja-JP" w:bidi="ar-SA"/>
    </w:rPr>
  </w:style>
  <w:style w:type="paragraph" w:styleId="List">
    <w:name w:val="List"/>
    <w:basedOn w:val="BodyText"/>
    <w:uiPriority w:val="99"/>
    <w:rsid w:val="006F3FE0"/>
    <w:rPr>
      <w:rFonts w:cs="Lucida Sans"/>
    </w:rPr>
  </w:style>
  <w:style w:type="paragraph" w:styleId="Caption">
    <w:name w:val="caption"/>
    <w:basedOn w:val="Normal"/>
    <w:uiPriority w:val="99"/>
    <w:qFormat/>
    <w:rsid w:val="006F3FE0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uiPriority w:val="99"/>
    <w:rsid w:val="006F3FE0"/>
    <w:pPr>
      <w:suppressLineNumbers/>
    </w:pPr>
    <w:rPr>
      <w:lang/>
    </w:rPr>
  </w:style>
  <w:style w:type="paragraph" w:customStyle="1" w:styleId="HeaderandFooter">
    <w:name w:val="Header and Footer"/>
    <w:basedOn w:val="Normal"/>
    <w:uiPriority w:val="99"/>
    <w:rsid w:val="006F3FE0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link w:val="HeaderChar"/>
    <w:uiPriority w:val="99"/>
    <w:rsid w:val="006F3FE0"/>
    <w:pPr>
      <w:tabs>
        <w:tab w:val="center" w:pos="4320"/>
        <w:tab w:val="right" w:pos="8640"/>
      </w:tabs>
    </w:pPr>
    <w:rPr>
      <w:rFonts w:ascii="Lato" w:hAnsi="Lato"/>
      <w:sz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Lato" w:eastAsia="MS Mincho" w:hAnsi="Lato" w:cs="Times New Roman"/>
      <w:sz w:val="24"/>
      <w:szCs w:val="24"/>
      <w:lang w:val="en-US" w:eastAsia="ja-JP" w:bidi="ar-SA"/>
    </w:rPr>
  </w:style>
  <w:style w:type="paragraph" w:styleId="Footer">
    <w:name w:val="footer"/>
    <w:basedOn w:val="Normal"/>
    <w:link w:val="FooterChar"/>
    <w:uiPriority w:val="99"/>
    <w:rsid w:val="006F3F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="MS Mincho" w:cs="Times New Roman"/>
      <w:sz w:val="24"/>
      <w:szCs w:val="24"/>
      <w:lang w:val="en-US" w:eastAsia="ja-JP" w:bidi="ar-SA"/>
    </w:rPr>
  </w:style>
  <w:style w:type="paragraph" w:customStyle="1" w:styleId="Title-Page">
    <w:name w:val="Title - Page"/>
    <w:basedOn w:val="Normal"/>
    <w:next w:val="BulletLevel1"/>
    <w:uiPriority w:val="99"/>
    <w:rsid w:val="006F3FE0"/>
    <w:pPr>
      <w:pageBreakBefore/>
      <w:numPr>
        <w:ilvl w:val="3"/>
        <w:numId w:val="29"/>
      </w:numPr>
      <w:pBdr>
        <w:bottom w:val="single" w:sz="12" w:space="4" w:color="auto"/>
      </w:pBdr>
      <w:tabs>
        <w:tab w:val="clear" w:pos="864"/>
      </w:tabs>
      <w:spacing w:after="240"/>
      <w:ind w:left="0" w:firstLine="0"/>
      <w:jc w:val="center"/>
    </w:pPr>
    <w:rPr>
      <w:rFonts w:ascii="Lato Heavy" w:hAnsi="Lato Heavy" w:cs="Arial"/>
      <w:bCs/>
      <w:sz w:val="48"/>
      <w:szCs w:val="20"/>
    </w:rPr>
  </w:style>
  <w:style w:type="paragraph" w:customStyle="1" w:styleId="ExampleorSyntax">
    <w:name w:val="Example or Syntax"/>
    <w:basedOn w:val="Normal"/>
    <w:uiPriority w:val="99"/>
    <w:rsid w:val="006F3FE0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0" w:color="000000"/>
      </w:pBdr>
      <w:spacing w:before="120" w:after="120"/>
      <w:ind w:right="8640"/>
    </w:pPr>
    <w:rPr>
      <w:rFonts w:ascii="Lato Heavy" w:hAnsi="Lato Heavy" w:cs="Lato Heavy"/>
      <w:bCs/>
      <w:sz w:val="28"/>
      <w:szCs w:val="20"/>
    </w:rPr>
  </w:style>
  <w:style w:type="paragraph" w:customStyle="1" w:styleId="BulletLevel1">
    <w:name w:val="Bullet Level 1"/>
    <w:basedOn w:val="Normal"/>
    <w:uiPriority w:val="99"/>
    <w:rsid w:val="006F3FE0"/>
    <w:pPr>
      <w:numPr>
        <w:numId w:val="1"/>
      </w:numPr>
      <w:spacing w:before="240" w:after="80"/>
    </w:pPr>
    <w:rPr>
      <w:rFonts w:ascii="Lato" w:hAnsi="Lato" w:cs="Lato"/>
      <w:b/>
      <w:bCs/>
      <w:sz w:val="32"/>
      <w:szCs w:val="36"/>
    </w:rPr>
  </w:style>
  <w:style w:type="paragraph" w:customStyle="1" w:styleId="BulletLevel2">
    <w:name w:val="Bullet Level 2"/>
    <w:basedOn w:val="Normal"/>
    <w:uiPriority w:val="99"/>
    <w:rsid w:val="006F3FE0"/>
    <w:pPr>
      <w:numPr>
        <w:ilvl w:val="1"/>
        <w:numId w:val="1"/>
      </w:numPr>
      <w:spacing w:before="80" w:after="40"/>
    </w:pPr>
    <w:rPr>
      <w:rFonts w:ascii="Lato" w:hAnsi="Lato" w:cs="Lato"/>
      <w:sz w:val="28"/>
      <w:szCs w:val="28"/>
    </w:rPr>
  </w:style>
  <w:style w:type="paragraph" w:styleId="TOC8">
    <w:name w:val="toc 8"/>
    <w:basedOn w:val="Normal"/>
    <w:next w:val="Normal"/>
    <w:autoRedefine/>
    <w:uiPriority w:val="99"/>
    <w:semiHidden/>
    <w:rsid w:val="006F3FE0"/>
    <w:pPr>
      <w:ind w:left="1680"/>
    </w:pPr>
    <w:rPr>
      <w:sz w:val="18"/>
      <w:szCs w:val="18"/>
    </w:rPr>
  </w:style>
  <w:style w:type="paragraph" w:customStyle="1" w:styleId="SourceCode">
    <w:name w:val="Source Code"/>
    <w:basedOn w:val="Normal"/>
    <w:uiPriority w:val="99"/>
    <w:rsid w:val="006F3FE0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hd w:val="clear" w:color="auto" w:fill="F3F3F3"/>
      <w:spacing w:before="80" w:after="80"/>
    </w:pPr>
    <w:rPr>
      <w:rFonts w:ascii="Bitstream Vera Sans Mono" w:hAnsi="Bitstream Vera Sans Mono"/>
      <w:sz w:val="22"/>
    </w:rPr>
  </w:style>
  <w:style w:type="paragraph" w:customStyle="1" w:styleId="SourceCode1">
    <w:name w:val="Source Code 1"/>
    <w:basedOn w:val="SourceCode"/>
    <w:uiPriority w:val="99"/>
    <w:rsid w:val="006F3FE0"/>
    <w:pPr>
      <w:ind w:left="360"/>
    </w:pPr>
  </w:style>
  <w:style w:type="paragraph" w:customStyle="1" w:styleId="SourceCode2">
    <w:name w:val="Source Code 2"/>
    <w:basedOn w:val="SourceCode1"/>
    <w:uiPriority w:val="99"/>
    <w:rsid w:val="006F3FE0"/>
    <w:pPr>
      <w:ind w:left="1080"/>
    </w:pPr>
  </w:style>
  <w:style w:type="paragraph" w:customStyle="1" w:styleId="Title-Unit">
    <w:name w:val="Title - Unit"/>
    <w:basedOn w:val="Title-Section"/>
    <w:uiPriority w:val="99"/>
    <w:rsid w:val="006F3FE0"/>
    <w:pPr>
      <w:numPr>
        <w:ilvl w:val="1"/>
        <w:numId w:val="3"/>
      </w:numPr>
      <w:spacing w:line="360" w:lineRule="auto"/>
      <w:ind w:left="0" w:firstLine="0"/>
    </w:pPr>
  </w:style>
  <w:style w:type="paragraph" w:styleId="TOC3">
    <w:name w:val="toc 3"/>
    <w:basedOn w:val="Normal"/>
    <w:next w:val="Normal"/>
    <w:autoRedefine/>
    <w:uiPriority w:val="99"/>
    <w:semiHidden/>
    <w:rsid w:val="006F3FE0"/>
    <w:pPr>
      <w:ind w:left="48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99"/>
    <w:semiHidden/>
    <w:rsid w:val="006F3FE0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99"/>
    <w:semiHidden/>
    <w:rsid w:val="006F3FE0"/>
    <w:pPr>
      <w:ind w:left="240"/>
    </w:pPr>
    <w:rPr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6F3FE0"/>
    <w:pPr>
      <w:ind w:left="72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6F3FE0"/>
    <w:pPr>
      <w:ind w:left="1920"/>
    </w:pPr>
    <w:rPr>
      <w:sz w:val="18"/>
      <w:szCs w:val="18"/>
    </w:rPr>
  </w:style>
  <w:style w:type="table" w:styleId="TableGrid">
    <w:name w:val="Table Grid"/>
    <w:basedOn w:val="TableNormal"/>
    <w:uiPriority w:val="99"/>
    <w:rsid w:val="007741C6"/>
    <w:pPr>
      <w:suppressAutoHyphens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AppData\Roaming\Microsoft\Templates\IA_Courseware_Template_Portra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IA_Courseware_Template_Portrait.dot</Template>
  <TotalTime>850</TotalTime>
  <Pages>13</Pages>
  <Words>788</Words>
  <Characters>4494</Characters>
  <Application>Microsoft Office Outlook</Application>
  <DocSecurity>0</DocSecurity>
  <Lines>0</Lines>
  <Paragraphs>0</Paragraphs>
  <ScaleCrop>false</ScaleCrop>
  <Company>Interface Associates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Learn C++</dc:title>
  <dc:subject/>
  <dc:creator>Paul Kimball</dc:creator>
  <cp:keywords/>
  <dc:description/>
  <cp:lastModifiedBy>Paul Kimball</cp:lastModifiedBy>
  <cp:revision>3</cp:revision>
  <dcterms:created xsi:type="dcterms:W3CDTF">2021-10-14T04:10:00Z</dcterms:created>
  <dcterms:modified xsi:type="dcterms:W3CDTF">2021-10-15T08:53:00Z</dcterms:modified>
</cp:coreProperties>
</file>